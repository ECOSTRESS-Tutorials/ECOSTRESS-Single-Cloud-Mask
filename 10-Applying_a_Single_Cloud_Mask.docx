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317A7" w14:textId="3F918A3D" w:rsidR="00F07B9D" w:rsidRPr="005D63A3" w:rsidRDefault="00DC5ED1" w:rsidP="00FA7F74">
      <w:pPr>
        <w:pStyle w:val="Title"/>
        <w:spacing w:before="0"/>
      </w:pPr>
      <w:r>
        <w:t xml:space="preserve">Applying a </w:t>
      </w:r>
      <w:r w:rsidR="00C13353">
        <w:t xml:space="preserve">Single </w:t>
      </w:r>
      <w:r w:rsidR="00420464">
        <w:t>Cloud</w:t>
      </w:r>
      <w:r w:rsidR="000055DC">
        <w:t xml:space="preserve"> </w:t>
      </w:r>
      <w:r w:rsidR="00420464">
        <w:t>Mask</w:t>
      </w:r>
    </w:p>
    <w:p w14:paraId="25DF2A6D" w14:textId="77777777" w:rsidR="00663D17" w:rsidRDefault="00663D17" w:rsidP="009331B3">
      <w:pPr>
        <w:pStyle w:val="Subtitle"/>
        <w:spacing w:after="0"/>
      </w:pPr>
      <w:r>
        <w:t>ECOSTRESS Tutorials</w:t>
      </w:r>
    </w:p>
    <w:p w14:paraId="7D6B5962" w14:textId="091D7626" w:rsidR="00153609" w:rsidRPr="00153609" w:rsidRDefault="00153609" w:rsidP="009331B3">
      <w:pPr>
        <w:pStyle w:val="Quote"/>
        <w:spacing w:before="100"/>
        <w:rPr>
          <w:rStyle w:val="SubtleEmphasis"/>
        </w:rPr>
      </w:pPr>
      <w:r>
        <w:rPr>
          <w:rStyle w:val="SubtleEmphasis"/>
        </w:rPr>
        <w:t xml:space="preserve">This tutorial will show you how to </w:t>
      </w:r>
      <w:r w:rsidR="00C13353">
        <w:rPr>
          <w:rStyle w:val="SubtleEmphasis"/>
        </w:rPr>
        <w:t xml:space="preserve">use code to apply a cloud mask </w:t>
      </w:r>
      <w:r w:rsidR="00017185">
        <w:rPr>
          <w:rStyle w:val="SubtleEmphasis"/>
        </w:rPr>
        <w:t xml:space="preserve">to a single ECOSTRESS image. </w:t>
      </w:r>
      <w:r w:rsidR="00420464">
        <w:rPr>
          <w:rStyle w:val="SubtleEmphasis"/>
        </w:rPr>
        <w:t>Th</w:t>
      </w:r>
      <w:r w:rsidR="00017185">
        <w:rPr>
          <w:rStyle w:val="SubtleEmphasis"/>
        </w:rPr>
        <w:t>is code</w:t>
      </w:r>
      <w:r w:rsidR="00420464">
        <w:rPr>
          <w:rStyle w:val="SubtleEmphasis"/>
        </w:rPr>
        <w:t xml:space="preserve"> </w:t>
      </w:r>
      <w:r w:rsidR="00017185">
        <w:rPr>
          <w:rStyle w:val="SubtleEmphasis"/>
        </w:rPr>
        <w:t>applies</w:t>
      </w:r>
      <w:r w:rsidR="00420464">
        <w:rPr>
          <w:rStyle w:val="SubtleEmphasis"/>
        </w:rPr>
        <w:t xml:space="preserve"> a cloud mask to </w:t>
      </w:r>
      <w:r w:rsidR="00017185">
        <w:rPr>
          <w:rStyle w:val="SubtleEmphasis"/>
        </w:rPr>
        <w:t xml:space="preserve">a </w:t>
      </w:r>
      <w:r w:rsidR="00420464">
        <w:rPr>
          <w:rStyle w:val="SubtleEmphasis"/>
        </w:rPr>
        <w:t xml:space="preserve">Land Surface Temperature (LST) </w:t>
      </w:r>
      <w:r w:rsidR="008B0AA7">
        <w:rPr>
          <w:rStyle w:val="SubtleEmphasis"/>
        </w:rPr>
        <w:t>image, but</w:t>
      </w:r>
      <w:r w:rsidR="00420464">
        <w:rPr>
          <w:rStyle w:val="SubtleEmphasis"/>
        </w:rPr>
        <w:t xml:space="preserve"> </w:t>
      </w:r>
      <w:r w:rsidR="00017185">
        <w:rPr>
          <w:rStyle w:val="SubtleEmphasis"/>
        </w:rPr>
        <w:t xml:space="preserve">it </w:t>
      </w:r>
      <w:r w:rsidR="00420464">
        <w:rPr>
          <w:rStyle w:val="SubtleEmphasis"/>
        </w:rPr>
        <w:t xml:space="preserve">can be modified for other ECOSTRESS products. </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1A50F0E0" w14:textId="77777777" w:rsidR="002B03DB" w:rsidRDefault="002B03DB">
          <w:pPr>
            <w:pStyle w:val="TOCHeading"/>
          </w:pPr>
          <w:r>
            <w:t>Table of Contents</w:t>
          </w:r>
        </w:p>
        <w:p w14:paraId="4254178B" w14:textId="3C436424" w:rsidR="007B53F9"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2810522" w:history="1">
            <w:r w:rsidR="007B53F9" w:rsidRPr="00055DE2">
              <w:rPr>
                <w:rStyle w:val="Hyperlink"/>
                <w:noProof/>
              </w:rPr>
              <w:t>What is a Cloud Mask?</w:t>
            </w:r>
            <w:r w:rsidR="007B53F9">
              <w:rPr>
                <w:noProof/>
                <w:webHidden/>
              </w:rPr>
              <w:tab/>
            </w:r>
            <w:r w:rsidR="007B53F9">
              <w:rPr>
                <w:noProof/>
                <w:webHidden/>
              </w:rPr>
              <w:fldChar w:fldCharType="begin"/>
            </w:r>
            <w:r w:rsidR="007B53F9">
              <w:rPr>
                <w:noProof/>
                <w:webHidden/>
              </w:rPr>
              <w:instrText xml:space="preserve"> PAGEREF _Toc172810522 \h </w:instrText>
            </w:r>
            <w:r w:rsidR="007B53F9">
              <w:rPr>
                <w:noProof/>
                <w:webHidden/>
              </w:rPr>
            </w:r>
            <w:r w:rsidR="007B53F9">
              <w:rPr>
                <w:noProof/>
                <w:webHidden/>
              </w:rPr>
              <w:fldChar w:fldCharType="separate"/>
            </w:r>
            <w:r w:rsidR="006E1E3C">
              <w:rPr>
                <w:noProof/>
                <w:webHidden/>
              </w:rPr>
              <w:t>1</w:t>
            </w:r>
            <w:r w:rsidR="007B53F9">
              <w:rPr>
                <w:noProof/>
                <w:webHidden/>
              </w:rPr>
              <w:fldChar w:fldCharType="end"/>
            </w:r>
          </w:hyperlink>
        </w:p>
        <w:p w14:paraId="2F17FB40" w14:textId="0D79CCD6" w:rsidR="007B53F9" w:rsidRDefault="00000000">
          <w:pPr>
            <w:pStyle w:val="TOC2"/>
            <w:tabs>
              <w:tab w:val="right" w:leader="dot" w:pos="9350"/>
            </w:tabs>
            <w:rPr>
              <w:b w:val="0"/>
              <w:bCs w:val="0"/>
              <w:noProof/>
              <w:kern w:val="2"/>
              <w:sz w:val="24"/>
              <w:szCs w:val="24"/>
              <w14:ligatures w14:val="standardContextual"/>
            </w:rPr>
          </w:pPr>
          <w:hyperlink w:anchor="_Toc172810523" w:history="1">
            <w:r w:rsidR="007B53F9" w:rsidRPr="00055DE2">
              <w:rPr>
                <w:rStyle w:val="Hyperlink"/>
                <w:noProof/>
              </w:rPr>
              <w:t>Applying a Cloud Mask to a Single Image</w:t>
            </w:r>
            <w:r w:rsidR="007B53F9">
              <w:rPr>
                <w:noProof/>
                <w:webHidden/>
              </w:rPr>
              <w:tab/>
            </w:r>
            <w:r w:rsidR="007B53F9">
              <w:rPr>
                <w:noProof/>
                <w:webHidden/>
              </w:rPr>
              <w:fldChar w:fldCharType="begin"/>
            </w:r>
            <w:r w:rsidR="007B53F9">
              <w:rPr>
                <w:noProof/>
                <w:webHidden/>
              </w:rPr>
              <w:instrText xml:space="preserve"> PAGEREF _Toc172810523 \h </w:instrText>
            </w:r>
            <w:r w:rsidR="007B53F9">
              <w:rPr>
                <w:noProof/>
                <w:webHidden/>
              </w:rPr>
            </w:r>
            <w:r w:rsidR="007B53F9">
              <w:rPr>
                <w:noProof/>
                <w:webHidden/>
              </w:rPr>
              <w:fldChar w:fldCharType="separate"/>
            </w:r>
            <w:r w:rsidR="006E1E3C">
              <w:rPr>
                <w:noProof/>
                <w:webHidden/>
              </w:rPr>
              <w:t>1</w:t>
            </w:r>
            <w:r w:rsidR="007B53F9">
              <w:rPr>
                <w:noProof/>
                <w:webHidden/>
              </w:rPr>
              <w:fldChar w:fldCharType="end"/>
            </w:r>
          </w:hyperlink>
        </w:p>
        <w:p w14:paraId="44485794" w14:textId="460E923A" w:rsidR="00F27098" w:rsidRPr="00F27098" w:rsidRDefault="002B03DB" w:rsidP="002B03DB">
          <w:pPr>
            <w:spacing w:before="0" w:after="0"/>
          </w:pPr>
          <w:r>
            <w:rPr>
              <w:b/>
              <w:bCs/>
              <w:noProof/>
            </w:rPr>
            <w:fldChar w:fldCharType="end"/>
          </w:r>
        </w:p>
      </w:sdtContent>
    </w:sdt>
    <w:p w14:paraId="2654A4EE" w14:textId="5EEAC224" w:rsidR="0043109A" w:rsidRPr="00416924" w:rsidRDefault="00420464" w:rsidP="00416924">
      <w:pPr>
        <w:pStyle w:val="Heading1"/>
      </w:pPr>
      <w:bookmarkStart w:id="0" w:name="_Toc172810522"/>
      <w:r>
        <w:t>What is a Cloud Mask?</w:t>
      </w:r>
      <w:bookmarkEnd w:id="0"/>
    </w:p>
    <w:p w14:paraId="2862E5C8" w14:textId="6FC0FFA1" w:rsidR="008A53AE" w:rsidRDefault="008A53AE" w:rsidP="00663D17">
      <w:pPr>
        <w:rPr>
          <w:sz w:val="24"/>
          <w:szCs w:val="24"/>
        </w:rPr>
      </w:pPr>
      <w:r>
        <w:rPr>
          <w:noProof/>
        </w:rPr>
        <mc:AlternateContent>
          <mc:Choice Requires="wps">
            <w:drawing>
              <wp:anchor distT="0" distB="0" distL="114300" distR="114300" simplePos="0" relativeHeight="251658241" behindDoc="0" locked="0" layoutInCell="1" allowOverlap="1" wp14:anchorId="432AC213" wp14:editId="016265FB">
                <wp:simplePos x="0" y="0"/>
                <wp:positionH relativeFrom="column">
                  <wp:posOffset>5080</wp:posOffset>
                </wp:positionH>
                <wp:positionV relativeFrom="paragraph">
                  <wp:posOffset>1059571</wp:posOffset>
                </wp:positionV>
                <wp:extent cx="5930900" cy="573259"/>
                <wp:effectExtent l="12700" t="12700" r="12700" b="11430"/>
                <wp:wrapNone/>
                <wp:docPr id="1831386490" name="Text Box 1"/>
                <wp:cNvGraphicFramePr/>
                <a:graphic xmlns:a="http://schemas.openxmlformats.org/drawingml/2006/main">
                  <a:graphicData uri="http://schemas.microsoft.com/office/word/2010/wordprocessingShape">
                    <wps:wsp>
                      <wps:cNvSpPr txBox="1"/>
                      <wps:spPr>
                        <a:xfrm>
                          <a:off x="0" y="0"/>
                          <a:ext cx="5930900" cy="573259"/>
                        </a:xfrm>
                        <a:prstGeom prst="rect">
                          <a:avLst/>
                        </a:prstGeom>
                        <a:solidFill>
                          <a:srgbClr val="D2DBC9"/>
                        </a:solidFill>
                        <a:ln w="19050">
                          <a:solidFill>
                            <a:srgbClr val="3C621C"/>
                          </a:solidFill>
                        </a:ln>
                      </wps:spPr>
                      <wps:txbx>
                        <w:txbxContent>
                          <w:p w14:paraId="2EEB5AC4" w14:textId="4CDA912B" w:rsidR="00AB36EC" w:rsidRPr="008A53AE" w:rsidRDefault="00AB36EC" w:rsidP="00AB36EC">
                            <w:pPr>
                              <w:spacing w:before="0" w:after="0"/>
                              <w:rPr>
                                <w:sz w:val="24"/>
                                <w:szCs w:val="24"/>
                              </w:rPr>
                            </w:pPr>
                            <w:r w:rsidRPr="00BA08AB">
                              <w:rPr>
                                <w:b/>
                                <w:bCs/>
                                <w:sz w:val="24"/>
                                <w:szCs w:val="24"/>
                              </w:rPr>
                              <w:t>Tip</w:t>
                            </w:r>
                            <w:r w:rsidRPr="00BA08AB">
                              <w:rPr>
                                <w:sz w:val="24"/>
                                <w:szCs w:val="24"/>
                              </w:rPr>
                              <w:t xml:space="preserve">: </w:t>
                            </w:r>
                            <w:r w:rsidR="0021298D" w:rsidRPr="00FC1C8B">
                              <w:t xml:space="preserve">Make sure you have </w:t>
                            </w:r>
                            <w:r w:rsidR="0021298D" w:rsidRPr="00FC1C8B">
                              <w:rPr>
                                <w:b/>
                                <w:bCs/>
                              </w:rPr>
                              <w:t>Cloud Mask files</w:t>
                            </w:r>
                            <w:r w:rsidR="0021298D" w:rsidRPr="00FC1C8B">
                              <w:t xml:space="preserve"> downloaded in addition to your ECOSTRESS product files. </w:t>
                            </w:r>
                            <w:r w:rsidRPr="00FC1C8B">
                              <w:t xml:space="preserve">If you do not know how to </w:t>
                            </w:r>
                            <w:r w:rsidR="00F0406C" w:rsidRPr="00FC1C8B">
                              <w:t xml:space="preserve">download these files, </w:t>
                            </w:r>
                            <w:r w:rsidR="008A53AE" w:rsidRPr="00FC1C8B">
                              <w:t xml:space="preserve">see the </w:t>
                            </w:r>
                            <w:r w:rsidR="008A53AE" w:rsidRPr="00FC1C8B">
                              <w:rPr>
                                <w:b/>
                                <w:bCs/>
                              </w:rPr>
                              <w:t>Downloading from AppEEARS</w:t>
                            </w:r>
                            <w:r w:rsidR="008A53AE" w:rsidRPr="00FC1C8B">
                              <w:t xml:space="preserve">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AC213" id="_x0000_t202" coordsize="21600,21600" o:spt="202" path="m,l,21600r21600,l21600,xe">
                <v:stroke joinstyle="miter"/>
                <v:path gradientshapeok="t" o:connecttype="rect"/>
              </v:shapetype>
              <v:shape id="Text Box 1" o:spid="_x0000_s1026" type="#_x0000_t202" style="position:absolute;margin-left:.4pt;margin-top:83.45pt;width:467pt;height:45.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" fillcolor="#d2dbc9" strokecolor="#3c621c" strokeweight="1.5pt">
                <v:textbox>
                  <w:txbxContent>
                    <w:p w14:paraId="2EEB5AC4" w14:textId="4CDA912B" w:rsidR="00AB36EC" w:rsidRPr="008A53AE" w:rsidRDefault="00AB36EC" w:rsidP="00AB36EC">
                      <w:pPr>
                        <w:spacing w:before="0" w:after="0"/>
                        <w:rPr>
                          <w:sz w:val="24"/>
                          <w:szCs w:val="24"/>
                        </w:rPr>
                      </w:pPr>
                      <w:r w:rsidRPr="00BA08AB">
                        <w:rPr>
                          <w:b/>
                          <w:bCs/>
                          <w:sz w:val="24"/>
                          <w:szCs w:val="24"/>
                        </w:rPr>
                        <w:t>Tip</w:t>
                      </w:r>
                      <w:r w:rsidRPr="00BA08AB">
                        <w:rPr>
                          <w:sz w:val="24"/>
                          <w:szCs w:val="24"/>
                        </w:rPr>
                        <w:t xml:space="preserve">: </w:t>
                      </w:r>
                      <w:r w:rsidR="0021298D" w:rsidRPr="00FC1C8B">
                        <w:t xml:space="preserve">Make sure you have </w:t>
                      </w:r>
                      <w:r w:rsidR="0021298D" w:rsidRPr="00FC1C8B">
                        <w:rPr>
                          <w:b/>
                          <w:bCs/>
                        </w:rPr>
                        <w:t>Cloud Mask files</w:t>
                      </w:r>
                      <w:r w:rsidR="0021298D" w:rsidRPr="00FC1C8B">
                        <w:t xml:space="preserve"> downloaded in addition to your ECOSTRESS product files. </w:t>
                      </w:r>
                      <w:r w:rsidRPr="00FC1C8B">
                        <w:t xml:space="preserve">If you do not know how to </w:t>
                      </w:r>
                      <w:r w:rsidR="00F0406C" w:rsidRPr="00FC1C8B">
                        <w:t xml:space="preserve">download these files, </w:t>
                      </w:r>
                      <w:r w:rsidR="008A53AE" w:rsidRPr="00FC1C8B">
                        <w:t xml:space="preserve">see the </w:t>
                      </w:r>
                      <w:r w:rsidR="008A53AE" w:rsidRPr="00FC1C8B">
                        <w:rPr>
                          <w:b/>
                          <w:bCs/>
                        </w:rPr>
                        <w:t xml:space="preserve">Downloading from </w:t>
                      </w:r>
                      <w:proofErr w:type="spellStart"/>
                      <w:r w:rsidR="008A53AE" w:rsidRPr="00FC1C8B">
                        <w:rPr>
                          <w:b/>
                          <w:bCs/>
                        </w:rPr>
                        <w:t>AppEEARS</w:t>
                      </w:r>
                      <w:proofErr w:type="spellEnd"/>
                      <w:r w:rsidR="008A53AE" w:rsidRPr="00FC1C8B">
                        <w:t xml:space="preserve"> tutorial.</w:t>
                      </w:r>
                    </w:p>
                  </w:txbxContent>
                </v:textbox>
              </v:shape>
            </w:pict>
          </mc:Fallback>
        </mc:AlternateContent>
      </w:r>
      <w:r w:rsidR="00420464">
        <w:rPr>
          <w:sz w:val="24"/>
          <w:szCs w:val="24"/>
        </w:rPr>
        <w:t xml:space="preserve">A cloud mask is an image used to help determine if there is cloud presence in remotely sensed imagery. The mask is binary, meaning it either indicates the presence of a cloud or it does not. If it does indicate the presence of a cloud, that pixel can be removed from the remotely sensed image to improve </w:t>
      </w:r>
      <w:r w:rsidR="00BF1DEC">
        <w:rPr>
          <w:sz w:val="24"/>
          <w:szCs w:val="24"/>
        </w:rPr>
        <w:t xml:space="preserve">the </w:t>
      </w:r>
      <w:r w:rsidR="00420464">
        <w:rPr>
          <w:sz w:val="24"/>
          <w:szCs w:val="24"/>
        </w:rPr>
        <w:t xml:space="preserve">accuracy of the overall image. </w:t>
      </w:r>
    </w:p>
    <w:p w14:paraId="34B95F04" w14:textId="0D2E9AAE" w:rsidR="00AB36EC" w:rsidRDefault="00AB36EC" w:rsidP="00663D17">
      <w:pPr>
        <w:rPr>
          <w:sz w:val="24"/>
          <w:szCs w:val="24"/>
        </w:rPr>
      </w:pPr>
    </w:p>
    <w:p w14:paraId="758F7BC1" w14:textId="77777777" w:rsidR="00AB36EC" w:rsidRPr="00F07B26" w:rsidRDefault="00AB36EC" w:rsidP="00663D17">
      <w:pPr>
        <w:rPr>
          <w:sz w:val="24"/>
          <w:szCs w:val="24"/>
        </w:rPr>
      </w:pPr>
    </w:p>
    <w:p w14:paraId="1D807A30" w14:textId="1E9A123B" w:rsidR="00663D17" w:rsidRDefault="00FA2967" w:rsidP="00FE0685">
      <w:pPr>
        <w:pStyle w:val="Heading2"/>
      </w:pPr>
      <w:bookmarkStart w:id="1" w:name="_Toc172810523"/>
      <w:r>
        <w:t xml:space="preserve">Applying a Cloud Mask </w:t>
      </w:r>
      <w:r w:rsidR="00FC35CF">
        <w:t>to a Single Image</w:t>
      </w:r>
      <w:bookmarkEnd w:id="1"/>
    </w:p>
    <w:p w14:paraId="64DC36E9" w14:textId="0CFD077B" w:rsidR="00663D17" w:rsidRDefault="003328A3" w:rsidP="00663D17">
      <w:pPr>
        <w:pStyle w:val="ListParagraph"/>
        <w:numPr>
          <w:ilvl w:val="0"/>
          <w:numId w:val="3"/>
        </w:numPr>
        <w:rPr>
          <w:sz w:val="24"/>
          <w:szCs w:val="24"/>
        </w:rPr>
      </w:pPr>
      <w:r>
        <w:rPr>
          <w:sz w:val="24"/>
          <w:szCs w:val="24"/>
        </w:rPr>
        <w:t xml:space="preserve">Download the </w:t>
      </w:r>
      <w:r>
        <w:rPr>
          <w:b/>
          <w:bCs/>
          <w:sz w:val="24"/>
          <w:szCs w:val="24"/>
        </w:rPr>
        <w:t>Single_Cloud_Mask</w:t>
      </w:r>
      <w:r>
        <w:rPr>
          <w:sz w:val="24"/>
          <w:szCs w:val="24"/>
        </w:rPr>
        <w:t xml:space="preserve"> code from </w:t>
      </w:r>
      <w:hyperlink r:id="rId11" w:history="1">
        <w:r w:rsidR="00D40030" w:rsidRPr="008820C0">
          <w:rPr>
            <w:rStyle w:val="Hyperlink"/>
            <w:sz w:val="24"/>
            <w:szCs w:val="24"/>
          </w:rPr>
          <w:t>https://github.com/ECOSTRESS-Tutorials/ECOSTRESS-Single-Cloud-Mask</w:t>
        </w:r>
      </w:hyperlink>
      <w:r>
        <w:rPr>
          <w:sz w:val="24"/>
          <w:szCs w:val="24"/>
        </w:rPr>
        <w:t>.</w:t>
      </w:r>
    </w:p>
    <w:p w14:paraId="0EDE547A" w14:textId="77777777" w:rsidR="00A66ACC" w:rsidRDefault="00A66ACC" w:rsidP="00A66ACC">
      <w:pPr>
        <w:pStyle w:val="ListParagraph"/>
        <w:numPr>
          <w:ilvl w:val="0"/>
          <w:numId w:val="3"/>
        </w:numPr>
        <w:spacing w:after="0"/>
        <w:rPr>
          <w:sz w:val="24"/>
          <w:szCs w:val="24"/>
        </w:rPr>
      </w:pPr>
      <w:r w:rsidRPr="002367CE">
        <w:rPr>
          <w:sz w:val="24"/>
          <w:szCs w:val="24"/>
        </w:rPr>
        <w:t>Open</w:t>
      </w:r>
      <w:r w:rsidRPr="00A10D62">
        <w:rPr>
          <w:sz w:val="24"/>
          <w:szCs w:val="24"/>
        </w:rPr>
        <w:t xml:space="preserve"> your </w:t>
      </w:r>
      <w:r w:rsidRPr="00F91BD6">
        <w:rPr>
          <w:b/>
          <w:bCs/>
          <w:sz w:val="24"/>
          <w:szCs w:val="24"/>
        </w:rPr>
        <w:t>finder</w:t>
      </w:r>
      <w:r w:rsidRPr="00A10D62">
        <w:rPr>
          <w:sz w:val="24"/>
          <w:szCs w:val="24"/>
        </w:rPr>
        <w:t>.</w:t>
      </w:r>
      <w:r>
        <w:rPr>
          <w:b/>
          <w:bCs/>
          <w:sz w:val="24"/>
          <w:szCs w:val="24"/>
        </w:rPr>
        <w:t xml:space="preserve"> </w:t>
      </w:r>
      <w:r w:rsidRPr="00F91BD6">
        <w:rPr>
          <w:sz w:val="24"/>
          <w:szCs w:val="24"/>
        </w:rPr>
        <w:t xml:space="preserve">Create a </w:t>
      </w:r>
      <w:r w:rsidRPr="00F91BD6">
        <w:rPr>
          <w:b/>
          <w:bCs/>
          <w:sz w:val="24"/>
          <w:szCs w:val="24"/>
        </w:rPr>
        <w:t>project folder</w:t>
      </w:r>
      <w:r w:rsidRPr="00F91BD6">
        <w:rPr>
          <w:sz w:val="24"/>
          <w:szCs w:val="24"/>
        </w:rPr>
        <w:t xml:space="preserve"> to store all the files for this project</w:t>
      </w:r>
      <w:r>
        <w:rPr>
          <w:sz w:val="24"/>
          <w:szCs w:val="24"/>
        </w:rPr>
        <w:t xml:space="preserve"> by </w:t>
      </w:r>
      <w:r w:rsidRPr="009673C5">
        <w:rPr>
          <w:b/>
          <w:bCs/>
          <w:sz w:val="24"/>
          <w:szCs w:val="24"/>
        </w:rPr>
        <w:t>right clicking</w:t>
      </w:r>
      <w:r>
        <w:rPr>
          <w:sz w:val="24"/>
          <w:szCs w:val="24"/>
        </w:rPr>
        <w:t xml:space="preserve"> and selecting </w:t>
      </w:r>
      <w:r>
        <w:rPr>
          <w:b/>
          <w:bCs/>
          <w:sz w:val="24"/>
          <w:szCs w:val="24"/>
        </w:rPr>
        <w:t>New Folder</w:t>
      </w:r>
      <w:r w:rsidRPr="00F91BD6">
        <w:rPr>
          <w:sz w:val="24"/>
          <w:szCs w:val="24"/>
        </w:rPr>
        <w:t xml:space="preserve">. </w:t>
      </w:r>
      <w:r>
        <w:rPr>
          <w:sz w:val="24"/>
          <w:szCs w:val="24"/>
        </w:rPr>
        <w:t xml:space="preserve">Name your new folder so that you know it is the main project folder. </w:t>
      </w:r>
    </w:p>
    <w:p w14:paraId="13175C7E" w14:textId="57AEF67B" w:rsidR="00846613" w:rsidRPr="00846613" w:rsidRDefault="00D44CA9" w:rsidP="00D44CA9">
      <w:pPr>
        <w:spacing w:before="0" w:after="0"/>
        <w:jc w:val="center"/>
        <w:rPr>
          <w:sz w:val="24"/>
          <w:szCs w:val="24"/>
        </w:rPr>
      </w:pPr>
      <w:r>
        <w:rPr>
          <w:noProof/>
          <w:sz w:val="24"/>
          <w:szCs w:val="24"/>
        </w:rPr>
        <w:drawing>
          <wp:inline distT="0" distB="0" distL="0" distR="0" wp14:anchorId="6E32A373" wp14:editId="62AAA468">
            <wp:extent cx="3155266" cy="1950468"/>
            <wp:effectExtent l="38100" t="38100" r="33020" b="43815"/>
            <wp:docPr id="555697161"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97161" name="Picture 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1372" cy="1972787"/>
                    </a:xfrm>
                    <a:prstGeom prst="rect">
                      <a:avLst/>
                    </a:prstGeom>
                    <a:ln w="38100">
                      <a:solidFill>
                        <a:schemeClr val="accent1">
                          <a:lumMod val="50000"/>
                        </a:schemeClr>
                      </a:solidFill>
                    </a:ln>
                  </pic:spPr>
                </pic:pic>
              </a:graphicData>
            </a:graphic>
          </wp:inline>
        </w:drawing>
      </w:r>
    </w:p>
    <w:p w14:paraId="37F2FE98" w14:textId="3B259085" w:rsidR="003F0943" w:rsidRDefault="0094456D" w:rsidP="002C446F">
      <w:pPr>
        <w:pStyle w:val="ListParagraph"/>
        <w:numPr>
          <w:ilvl w:val="0"/>
          <w:numId w:val="3"/>
        </w:numPr>
        <w:spacing w:after="0"/>
        <w:rPr>
          <w:sz w:val="24"/>
          <w:szCs w:val="24"/>
        </w:rPr>
      </w:pPr>
      <w:r w:rsidRPr="00616B71">
        <w:rPr>
          <w:b/>
          <w:bCs/>
          <w:sz w:val="24"/>
          <w:szCs w:val="24"/>
        </w:rPr>
        <w:lastRenderedPageBreak/>
        <w:t>Move</w:t>
      </w:r>
      <w:r>
        <w:rPr>
          <w:sz w:val="24"/>
          <w:szCs w:val="24"/>
        </w:rPr>
        <w:t xml:space="preserve"> the </w:t>
      </w:r>
      <w:r w:rsidRPr="00B61580">
        <w:rPr>
          <w:b/>
          <w:bCs/>
          <w:sz w:val="24"/>
          <w:szCs w:val="24"/>
        </w:rPr>
        <w:t>downloaded code</w:t>
      </w:r>
      <w:r>
        <w:rPr>
          <w:sz w:val="24"/>
          <w:szCs w:val="24"/>
        </w:rPr>
        <w:t xml:space="preserve"> file into </w:t>
      </w:r>
      <w:r w:rsidR="00D86BE6">
        <w:rPr>
          <w:sz w:val="24"/>
          <w:szCs w:val="24"/>
        </w:rPr>
        <w:t xml:space="preserve">the </w:t>
      </w:r>
      <w:r w:rsidR="00377C5C">
        <w:rPr>
          <w:sz w:val="24"/>
          <w:szCs w:val="24"/>
        </w:rPr>
        <w:t xml:space="preserve">project folder. </w:t>
      </w:r>
    </w:p>
    <w:p w14:paraId="17B1170B" w14:textId="5C1CC245" w:rsidR="00140A50" w:rsidRPr="00140A50" w:rsidRDefault="00140A50" w:rsidP="002C446F">
      <w:pPr>
        <w:spacing w:before="0"/>
        <w:jc w:val="center"/>
        <w:rPr>
          <w:sz w:val="24"/>
          <w:szCs w:val="24"/>
        </w:rPr>
      </w:pPr>
      <w:r>
        <w:rPr>
          <w:noProof/>
          <w:sz w:val="24"/>
          <w:szCs w:val="24"/>
        </w:rPr>
        <w:drawing>
          <wp:inline distT="0" distB="0" distL="0" distR="0" wp14:anchorId="5655BF0F" wp14:editId="19B57DDF">
            <wp:extent cx="3460438" cy="2177562"/>
            <wp:effectExtent l="38100" t="38100" r="32385" b="32385"/>
            <wp:docPr id="1080418899"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8899" name="Picture 4" descr="Graphical user interface, application, Wo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2679" cy="2204143"/>
                    </a:xfrm>
                    <a:prstGeom prst="rect">
                      <a:avLst/>
                    </a:prstGeom>
                    <a:ln w="38100">
                      <a:solidFill>
                        <a:schemeClr val="accent1">
                          <a:lumMod val="50000"/>
                        </a:schemeClr>
                      </a:solidFill>
                    </a:ln>
                  </pic:spPr>
                </pic:pic>
              </a:graphicData>
            </a:graphic>
          </wp:inline>
        </w:drawing>
      </w:r>
    </w:p>
    <w:p w14:paraId="1E8C0AF4" w14:textId="52D55747" w:rsidR="001B41B5" w:rsidRDefault="003F0943" w:rsidP="002C446F">
      <w:pPr>
        <w:pStyle w:val="ListParagraph"/>
        <w:numPr>
          <w:ilvl w:val="0"/>
          <w:numId w:val="3"/>
        </w:numPr>
        <w:spacing w:after="0"/>
        <w:rPr>
          <w:sz w:val="24"/>
          <w:szCs w:val="24"/>
        </w:rPr>
      </w:pPr>
      <w:r w:rsidRPr="003F0943">
        <w:rPr>
          <w:b/>
          <w:bCs/>
          <w:sz w:val="24"/>
          <w:szCs w:val="24"/>
        </w:rPr>
        <w:t>Move</w:t>
      </w:r>
      <w:r>
        <w:rPr>
          <w:sz w:val="24"/>
          <w:szCs w:val="24"/>
        </w:rPr>
        <w:t xml:space="preserve"> </w:t>
      </w:r>
      <w:r w:rsidR="00392A4B" w:rsidRPr="003F0943">
        <w:rPr>
          <w:sz w:val="24"/>
          <w:szCs w:val="24"/>
        </w:rPr>
        <w:t>the</w:t>
      </w:r>
      <w:r w:rsidR="00392A4B">
        <w:rPr>
          <w:b/>
          <w:bCs/>
          <w:sz w:val="24"/>
          <w:szCs w:val="24"/>
        </w:rPr>
        <w:t xml:space="preserve"> </w:t>
      </w:r>
      <w:r w:rsidR="00D86BE6" w:rsidRPr="003F0943">
        <w:rPr>
          <w:sz w:val="24"/>
          <w:szCs w:val="24"/>
        </w:rPr>
        <w:t>folder</w:t>
      </w:r>
      <w:r w:rsidR="00D86BE6">
        <w:rPr>
          <w:sz w:val="24"/>
          <w:szCs w:val="24"/>
        </w:rPr>
        <w:t xml:space="preserve"> with </w:t>
      </w:r>
      <w:r w:rsidR="00E11E96">
        <w:rPr>
          <w:sz w:val="24"/>
          <w:szCs w:val="24"/>
        </w:rPr>
        <w:t>your</w:t>
      </w:r>
      <w:r w:rsidR="00D86BE6">
        <w:rPr>
          <w:sz w:val="24"/>
          <w:szCs w:val="24"/>
        </w:rPr>
        <w:t xml:space="preserve"> </w:t>
      </w:r>
      <w:r w:rsidR="00392A4B" w:rsidRPr="003F0943">
        <w:rPr>
          <w:b/>
          <w:bCs/>
          <w:sz w:val="24"/>
          <w:szCs w:val="24"/>
        </w:rPr>
        <w:t xml:space="preserve">downloaded </w:t>
      </w:r>
      <w:r w:rsidR="00D86BE6" w:rsidRPr="003F0943">
        <w:rPr>
          <w:b/>
          <w:bCs/>
          <w:sz w:val="24"/>
          <w:szCs w:val="24"/>
        </w:rPr>
        <w:t>ECOSTRESS data</w:t>
      </w:r>
      <w:r w:rsidR="00392A4B">
        <w:rPr>
          <w:sz w:val="24"/>
          <w:szCs w:val="24"/>
        </w:rPr>
        <w:t xml:space="preserve"> into the project folder</w:t>
      </w:r>
      <w:r w:rsidR="00D86BE6">
        <w:rPr>
          <w:sz w:val="24"/>
          <w:szCs w:val="24"/>
        </w:rPr>
        <w:t>.</w:t>
      </w:r>
    </w:p>
    <w:p w14:paraId="04DBEDF1" w14:textId="6C3EE020" w:rsidR="00BA5B82" w:rsidRPr="00BA5B82" w:rsidRDefault="00BA5B82" w:rsidP="002C446F">
      <w:pPr>
        <w:spacing w:before="0"/>
        <w:jc w:val="center"/>
        <w:rPr>
          <w:sz w:val="24"/>
          <w:szCs w:val="24"/>
        </w:rPr>
      </w:pPr>
      <w:r>
        <w:rPr>
          <w:noProof/>
          <w:sz w:val="24"/>
          <w:szCs w:val="24"/>
        </w:rPr>
        <w:drawing>
          <wp:inline distT="0" distB="0" distL="0" distR="0" wp14:anchorId="43292CCD" wp14:editId="1CD39424">
            <wp:extent cx="3429587" cy="2168776"/>
            <wp:effectExtent l="38100" t="38100" r="38100" b="41275"/>
            <wp:docPr id="763311627"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1627" name="Picture 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4478" cy="2235106"/>
                    </a:xfrm>
                    <a:prstGeom prst="rect">
                      <a:avLst/>
                    </a:prstGeom>
                    <a:ln w="38100">
                      <a:solidFill>
                        <a:schemeClr val="accent1">
                          <a:lumMod val="50000"/>
                        </a:schemeClr>
                      </a:solidFill>
                    </a:ln>
                  </pic:spPr>
                </pic:pic>
              </a:graphicData>
            </a:graphic>
          </wp:inline>
        </w:drawing>
      </w:r>
    </w:p>
    <w:p w14:paraId="5D1F78B2" w14:textId="678E6CF3" w:rsidR="00D86BE6" w:rsidRDefault="003F0943" w:rsidP="002C446F">
      <w:pPr>
        <w:pStyle w:val="ListParagraph"/>
        <w:numPr>
          <w:ilvl w:val="0"/>
          <w:numId w:val="3"/>
        </w:numPr>
        <w:spacing w:after="0"/>
        <w:rPr>
          <w:sz w:val="24"/>
          <w:szCs w:val="24"/>
        </w:rPr>
      </w:pPr>
      <w:r>
        <w:rPr>
          <w:sz w:val="24"/>
          <w:szCs w:val="24"/>
        </w:rPr>
        <w:t>In the project folder, c</w:t>
      </w:r>
      <w:r w:rsidR="00616B71">
        <w:rPr>
          <w:sz w:val="24"/>
          <w:szCs w:val="24"/>
        </w:rPr>
        <w:t xml:space="preserve">reate a new </w:t>
      </w:r>
      <w:r w:rsidR="00616B71">
        <w:rPr>
          <w:b/>
          <w:bCs/>
          <w:sz w:val="24"/>
          <w:szCs w:val="24"/>
        </w:rPr>
        <w:t>sub folder</w:t>
      </w:r>
      <w:r w:rsidR="00616B71">
        <w:rPr>
          <w:sz w:val="24"/>
          <w:szCs w:val="24"/>
        </w:rPr>
        <w:t xml:space="preserve"> </w:t>
      </w:r>
      <w:r w:rsidR="00425A86">
        <w:rPr>
          <w:sz w:val="24"/>
          <w:szCs w:val="24"/>
        </w:rPr>
        <w:t xml:space="preserve">to store the completed </w:t>
      </w:r>
      <w:r w:rsidR="002367CE">
        <w:rPr>
          <w:sz w:val="24"/>
          <w:szCs w:val="24"/>
        </w:rPr>
        <w:t xml:space="preserve">cloud masked file. </w:t>
      </w:r>
      <w:r w:rsidR="00570105">
        <w:rPr>
          <w:sz w:val="24"/>
          <w:szCs w:val="24"/>
        </w:rPr>
        <w:t>To do this, go i</w:t>
      </w:r>
      <w:r w:rsidR="00712692">
        <w:rPr>
          <w:sz w:val="24"/>
          <w:szCs w:val="24"/>
        </w:rPr>
        <w:t>nside the project folder</w:t>
      </w:r>
      <w:r w:rsidR="00712692" w:rsidRPr="00570105">
        <w:rPr>
          <w:sz w:val="24"/>
          <w:szCs w:val="24"/>
        </w:rPr>
        <w:t xml:space="preserve">, </w:t>
      </w:r>
      <w:r w:rsidR="00712692" w:rsidRPr="00570105">
        <w:rPr>
          <w:b/>
          <w:bCs/>
          <w:sz w:val="24"/>
          <w:szCs w:val="24"/>
        </w:rPr>
        <w:t>right click</w:t>
      </w:r>
      <w:r w:rsidR="00570105">
        <w:rPr>
          <w:sz w:val="24"/>
          <w:szCs w:val="24"/>
        </w:rPr>
        <w:t xml:space="preserve">, </w:t>
      </w:r>
      <w:r w:rsidR="00712692">
        <w:rPr>
          <w:sz w:val="24"/>
          <w:szCs w:val="24"/>
        </w:rPr>
        <w:t xml:space="preserve">and select </w:t>
      </w:r>
      <w:r w:rsidR="00712692">
        <w:rPr>
          <w:b/>
          <w:bCs/>
          <w:sz w:val="24"/>
          <w:szCs w:val="24"/>
        </w:rPr>
        <w:t>New Folder</w:t>
      </w:r>
      <w:r w:rsidR="00712692">
        <w:rPr>
          <w:sz w:val="24"/>
          <w:szCs w:val="24"/>
        </w:rPr>
        <w:t>. Then name the folder</w:t>
      </w:r>
      <w:r w:rsidR="00570105">
        <w:rPr>
          <w:sz w:val="24"/>
          <w:szCs w:val="24"/>
        </w:rPr>
        <w:t xml:space="preserve"> so that you know it is for the </w:t>
      </w:r>
      <w:r w:rsidR="00570105" w:rsidRPr="00570105">
        <w:rPr>
          <w:b/>
          <w:bCs/>
          <w:sz w:val="24"/>
          <w:szCs w:val="24"/>
        </w:rPr>
        <w:t>outputs</w:t>
      </w:r>
      <w:r w:rsidR="00570105">
        <w:rPr>
          <w:sz w:val="24"/>
          <w:szCs w:val="24"/>
        </w:rPr>
        <w:t xml:space="preserve">. </w:t>
      </w:r>
    </w:p>
    <w:p w14:paraId="5715AA84" w14:textId="1168CA5A" w:rsidR="006D6ECE" w:rsidRPr="006D6ECE" w:rsidRDefault="00632285" w:rsidP="00795A47">
      <w:pPr>
        <w:spacing w:before="0"/>
        <w:jc w:val="center"/>
        <w:rPr>
          <w:sz w:val="24"/>
          <w:szCs w:val="24"/>
        </w:rPr>
      </w:pPr>
      <w:r>
        <w:rPr>
          <w:noProof/>
          <w:sz w:val="24"/>
          <w:szCs w:val="24"/>
        </w:rPr>
        <w:drawing>
          <wp:inline distT="0" distB="0" distL="0" distR="0" wp14:anchorId="7C27A7BF" wp14:editId="3A3EE3CA">
            <wp:extent cx="3541541" cy="2187736"/>
            <wp:effectExtent l="38100" t="38100" r="40005" b="34925"/>
            <wp:docPr id="33749656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6565" name="Picture 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5367" cy="2208632"/>
                    </a:xfrm>
                    <a:prstGeom prst="rect">
                      <a:avLst/>
                    </a:prstGeom>
                    <a:ln w="38100">
                      <a:solidFill>
                        <a:schemeClr val="accent1">
                          <a:lumMod val="50000"/>
                        </a:schemeClr>
                      </a:solidFill>
                    </a:ln>
                  </pic:spPr>
                </pic:pic>
              </a:graphicData>
            </a:graphic>
          </wp:inline>
        </w:drawing>
      </w:r>
    </w:p>
    <w:p w14:paraId="3FFF4DAB" w14:textId="56A179FA" w:rsidR="007E5054" w:rsidRDefault="00A06A83" w:rsidP="00B83122">
      <w:pPr>
        <w:pStyle w:val="ListParagraph"/>
        <w:numPr>
          <w:ilvl w:val="0"/>
          <w:numId w:val="3"/>
        </w:numPr>
        <w:spacing w:after="0"/>
        <w:rPr>
          <w:sz w:val="24"/>
          <w:szCs w:val="24"/>
        </w:rPr>
      </w:pPr>
      <w:r>
        <w:rPr>
          <w:sz w:val="24"/>
          <w:szCs w:val="24"/>
        </w:rPr>
        <w:lastRenderedPageBreak/>
        <w:t>Next, o</w:t>
      </w:r>
      <w:r w:rsidR="00F91BD6">
        <w:rPr>
          <w:sz w:val="24"/>
          <w:szCs w:val="24"/>
        </w:rPr>
        <w:t>pen</w:t>
      </w:r>
      <w:r w:rsidR="007E5054">
        <w:rPr>
          <w:sz w:val="24"/>
          <w:szCs w:val="24"/>
        </w:rPr>
        <w:t xml:space="preserve"> </w:t>
      </w:r>
      <w:r w:rsidR="007E5054">
        <w:rPr>
          <w:b/>
          <w:bCs/>
          <w:sz w:val="24"/>
          <w:szCs w:val="24"/>
        </w:rPr>
        <w:t>Visual Studio Code</w:t>
      </w:r>
      <w:r w:rsidR="007E5054">
        <w:rPr>
          <w:sz w:val="24"/>
          <w:szCs w:val="24"/>
        </w:rPr>
        <w:t xml:space="preserve"> and </w:t>
      </w:r>
      <w:r w:rsidR="004832D4">
        <w:rPr>
          <w:sz w:val="24"/>
          <w:szCs w:val="24"/>
        </w:rPr>
        <w:t xml:space="preserve">use </w:t>
      </w:r>
      <w:r w:rsidR="004832D4">
        <w:rPr>
          <w:b/>
          <w:bCs/>
          <w:sz w:val="24"/>
          <w:szCs w:val="24"/>
        </w:rPr>
        <w:t xml:space="preserve">File &gt; Open Folder… </w:t>
      </w:r>
      <w:r w:rsidR="004832D4">
        <w:rPr>
          <w:sz w:val="24"/>
          <w:szCs w:val="24"/>
        </w:rPr>
        <w:t xml:space="preserve">to </w:t>
      </w:r>
      <w:r w:rsidR="007E5054">
        <w:rPr>
          <w:sz w:val="24"/>
          <w:szCs w:val="24"/>
        </w:rPr>
        <w:t xml:space="preserve">get connected to the </w:t>
      </w:r>
      <w:r w:rsidR="00B1227A">
        <w:rPr>
          <w:sz w:val="24"/>
          <w:szCs w:val="24"/>
        </w:rPr>
        <w:t>main</w:t>
      </w:r>
      <w:r w:rsidR="00915E55">
        <w:rPr>
          <w:sz w:val="24"/>
          <w:szCs w:val="24"/>
        </w:rPr>
        <w:t xml:space="preserve"> project</w:t>
      </w:r>
      <w:r w:rsidR="00B1227A">
        <w:rPr>
          <w:sz w:val="24"/>
          <w:szCs w:val="24"/>
        </w:rPr>
        <w:t xml:space="preserve"> </w:t>
      </w:r>
      <w:r w:rsidR="007E5054">
        <w:rPr>
          <w:sz w:val="24"/>
          <w:szCs w:val="24"/>
        </w:rPr>
        <w:t>folder</w:t>
      </w:r>
      <w:r w:rsidR="00871D40">
        <w:rPr>
          <w:sz w:val="24"/>
          <w:szCs w:val="24"/>
        </w:rPr>
        <w:t xml:space="preserve"> that contains the downloaded ECOSTRESS files, the Single_Cloud_Mask code, and the output subfolder.</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4940"/>
      </w:tblGrid>
      <w:tr w:rsidR="007A4549" w14:paraId="39C29511" w14:textId="77777777" w:rsidTr="00795A47">
        <w:tc>
          <w:tcPr>
            <w:tcW w:w="4055" w:type="dxa"/>
          </w:tcPr>
          <w:p w14:paraId="58D0A143" w14:textId="793ABA1D" w:rsidR="004D71C8" w:rsidRDefault="004D71C8" w:rsidP="00795A47">
            <w:pPr>
              <w:jc w:val="right"/>
              <w:rPr>
                <w:sz w:val="24"/>
                <w:szCs w:val="24"/>
              </w:rPr>
            </w:pPr>
            <w:r>
              <w:rPr>
                <w:noProof/>
                <w:sz w:val="24"/>
                <w:szCs w:val="24"/>
              </w:rPr>
              <w:drawing>
                <wp:inline distT="0" distB="0" distL="0" distR="0" wp14:anchorId="5D02EE2F" wp14:editId="55C32259">
                  <wp:extent cx="1524000" cy="1732428"/>
                  <wp:effectExtent l="38100" t="38100" r="38100" b="33020"/>
                  <wp:docPr id="1760156471"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6471" name="Picture 7"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r="10584" b="5559"/>
                          <a:stretch/>
                        </pic:blipFill>
                        <pic:spPr bwMode="auto">
                          <a:xfrm>
                            <a:off x="0" y="0"/>
                            <a:ext cx="1551756" cy="1763980"/>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tc>
        <w:tc>
          <w:tcPr>
            <w:tcW w:w="4940" w:type="dxa"/>
          </w:tcPr>
          <w:p w14:paraId="56C76034" w14:textId="7770B34D" w:rsidR="004D71C8" w:rsidRDefault="007A4549" w:rsidP="002C446F">
            <w:pPr>
              <w:rPr>
                <w:sz w:val="24"/>
                <w:szCs w:val="24"/>
              </w:rPr>
            </w:pPr>
            <w:r>
              <w:rPr>
                <w:noProof/>
                <w:sz w:val="24"/>
                <w:szCs w:val="24"/>
              </w:rPr>
              <w:drawing>
                <wp:inline distT="0" distB="0" distL="0" distR="0" wp14:anchorId="399B9346" wp14:editId="6996B5A3">
                  <wp:extent cx="1943100" cy="1734722"/>
                  <wp:effectExtent l="38100" t="38100" r="38100" b="43815"/>
                  <wp:docPr id="347932751"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2751" name="Picture 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1679" cy="1760236"/>
                          </a:xfrm>
                          <a:prstGeom prst="rect">
                            <a:avLst/>
                          </a:prstGeom>
                          <a:ln w="38100">
                            <a:solidFill>
                              <a:schemeClr val="accent1">
                                <a:lumMod val="50000"/>
                              </a:schemeClr>
                            </a:solidFill>
                          </a:ln>
                        </pic:spPr>
                      </pic:pic>
                    </a:graphicData>
                  </a:graphic>
                </wp:inline>
              </w:drawing>
            </w:r>
          </w:p>
        </w:tc>
      </w:tr>
    </w:tbl>
    <w:p w14:paraId="14CF126B" w14:textId="77777777" w:rsidR="002C446F" w:rsidRPr="00795A47" w:rsidRDefault="002C446F" w:rsidP="002C446F">
      <w:pPr>
        <w:rPr>
          <w:sz w:val="2"/>
          <w:szCs w:val="2"/>
        </w:rPr>
      </w:pPr>
    </w:p>
    <w:p w14:paraId="422B7BD7" w14:textId="49AFF667" w:rsidR="00486115" w:rsidRDefault="00486115" w:rsidP="00486115">
      <w:pPr>
        <w:pStyle w:val="ListParagraph"/>
        <w:numPr>
          <w:ilvl w:val="0"/>
          <w:numId w:val="7"/>
        </w:numPr>
        <w:spacing w:after="0"/>
        <w:rPr>
          <w:sz w:val="24"/>
          <w:szCs w:val="24"/>
        </w:rPr>
      </w:pPr>
      <w:r>
        <w:rPr>
          <w:sz w:val="24"/>
          <w:szCs w:val="24"/>
        </w:rPr>
        <w:t xml:space="preserve">In the </w:t>
      </w:r>
      <w:r>
        <w:rPr>
          <w:b/>
          <w:bCs/>
          <w:sz w:val="24"/>
          <w:szCs w:val="24"/>
        </w:rPr>
        <w:t>EXPLORER</w:t>
      </w:r>
      <w:r>
        <w:rPr>
          <w:sz w:val="24"/>
          <w:szCs w:val="24"/>
        </w:rPr>
        <w:t xml:space="preserve"> tab, find the </w:t>
      </w:r>
      <w:r>
        <w:rPr>
          <w:b/>
          <w:bCs/>
          <w:sz w:val="24"/>
          <w:szCs w:val="24"/>
        </w:rPr>
        <w:t>Single_Cloud_Mask</w:t>
      </w:r>
      <w:r>
        <w:rPr>
          <w:sz w:val="24"/>
          <w:szCs w:val="24"/>
        </w:rPr>
        <w:t xml:space="preserve"> code and click on it to open it.</w:t>
      </w:r>
      <w:r w:rsidRPr="00B74B28">
        <w:rPr>
          <w:sz w:val="24"/>
          <w:szCs w:val="24"/>
        </w:rPr>
        <w:t xml:space="preserve"> </w:t>
      </w:r>
    </w:p>
    <w:p w14:paraId="54B2EBA3" w14:textId="5AE364AF" w:rsidR="00991ADB" w:rsidRDefault="00132C23" w:rsidP="00CA37C2">
      <w:pPr>
        <w:spacing w:before="0" w:after="0"/>
        <w:jc w:val="center"/>
        <w:rPr>
          <w:sz w:val="24"/>
          <w:szCs w:val="24"/>
        </w:rPr>
      </w:pPr>
      <w:r>
        <w:rPr>
          <w:noProof/>
          <w:sz w:val="24"/>
          <w:szCs w:val="24"/>
        </w:rPr>
        <w:drawing>
          <wp:inline distT="0" distB="0" distL="0" distR="0" wp14:anchorId="609A7619" wp14:editId="53B24000">
            <wp:extent cx="4468499" cy="2556021"/>
            <wp:effectExtent l="38100" t="38100" r="40005" b="34925"/>
            <wp:docPr id="72435526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55262" name="Picture 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334" cy="2574231"/>
                    </a:xfrm>
                    <a:prstGeom prst="rect">
                      <a:avLst/>
                    </a:prstGeom>
                    <a:ln w="38100">
                      <a:solidFill>
                        <a:schemeClr val="accent1">
                          <a:lumMod val="50000"/>
                        </a:schemeClr>
                      </a:solidFill>
                    </a:ln>
                  </pic:spPr>
                </pic:pic>
              </a:graphicData>
            </a:graphic>
          </wp:inline>
        </w:drawing>
      </w:r>
    </w:p>
    <w:p w14:paraId="0F07B824" w14:textId="140AF870" w:rsidR="001007B6" w:rsidRDefault="001007B6" w:rsidP="00CA37C2">
      <w:pPr>
        <w:spacing w:before="0" w:after="0"/>
        <w:jc w:val="center"/>
        <w:rPr>
          <w:sz w:val="24"/>
          <w:szCs w:val="24"/>
        </w:rPr>
      </w:pPr>
      <w:r>
        <w:rPr>
          <w:noProof/>
        </w:rPr>
        <mc:AlternateContent>
          <mc:Choice Requires="wps">
            <w:drawing>
              <wp:anchor distT="0" distB="0" distL="114300" distR="114300" simplePos="0" relativeHeight="251660289" behindDoc="0" locked="0" layoutInCell="1" allowOverlap="1" wp14:anchorId="794667F6" wp14:editId="20271780">
                <wp:simplePos x="0" y="0"/>
                <wp:positionH relativeFrom="column">
                  <wp:posOffset>-1368</wp:posOffset>
                </wp:positionH>
                <wp:positionV relativeFrom="paragraph">
                  <wp:posOffset>54903</wp:posOffset>
                </wp:positionV>
                <wp:extent cx="5930900" cy="2470248"/>
                <wp:effectExtent l="12700" t="12700" r="12700" b="19050"/>
                <wp:wrapNone/>
                <wp:docPr id="1051369722" name="Text Box 1"/>
                <wp:cNvGraphicFramePr/>
                <a:graphic xmlns:a="http://schemas.openxmlformats.org/drawingml/2006/main">
                  <a:graphicData uri="http://schemas.microsoft.com/office/word/2010/wordprocessingShape">
                    <wps:wsp>
                      <wps:cNvSpPr txBox="1"/>
                      <wps:spPr>
                        <a:xfrm>
                          <a:off x="0" y="0"/>
                          <a:ext cx="5930900" cy="2470248"/>
                        </a:xfrm>
                        <a:prstGeom prst="rect">
                          <a:avLst/>
                        </a:prstGeom>
                        <a:solidFill>
                          <a:srgbClr val="D2DBC9"/>
                        </a:solidFill>
                        <a:ln w="19050">
                          <a:solidFill>
                            <a:srgbClr val="3C621C"/>
                          </a:solidFill>
                        </a:ln>
                      </wps:spPr>
                      <wps:txbx>
                        <w:txbxContent>
                          <w:p w14:paraId="0AD00202" w14:textId="77777777" w:rsidR="001007B6" w:rsidRPr="00FC1C8B" w:rsidRDefault="001007B6" w:rsidP="001007B6">
                            <w:pPr>
                              <w:spacing w:before="0" w:after="0"/>
                            </w:pPr>
                            <w:r w:rsidRPr="00BA08AB">
                              <w:rPr>
                                <w:b/>
                                <w:bCs/>
                                <w:sz w:val="24"/>
                                <w:szCs w:val="24"/>
                              </w:rPr>
                              <w:t>Tip</w:t>
                            </w:r>
                            <w:r w:rsidRPr="00BA08AB">
                              <w:rPr>
                                <w:sz w:val="24"/>
                                <w:szCs w:val="24"/>
                              </w:rPr>
                              <w:t xml:space="preserve">: </w:t>
                            </w:r>
                            <w:r w:rsidRPr="00FC1C8B">
                              <w:t xml:space="preserve">If you want to know more about what each line of the code does, read the </w:t>
                            </w:r>
                            <w:r w:rsidRPr="00FC1C8B">
                              <w:rPr>
                                <w:b/>
                                <w:bCs/>
                              </w:rPr>
                              <w:t>comments</w:t>
                            </w:r>
                            <w:r w:rsidRPr="00FC1C8B">
                              <w:t xml:space="preserve"> in the code. Comments in the code are identified by </w:t>
                            </w:r>
                            <w:r w:rsidRPr="00FC1C8B">
                              <w:rPr>
                                <w:b/>
                                <w:bCs/>
                              </w:rPr>
                              <w:t>#</w:t>
                            </w:r>
                            <w:r w:rsidRPr="00FC1C8B">
                              <w:t>. These comments do not actually change how the code runs, but they can be helpful to put notes on how the code works for yourself or other users. This can also be helpful if you want to customize the code because it will guide you to which parts you may want to change!</w:t>
                            </w:r>
                          </w:p>
                          <w:p w14:paraId="68E9C9EF" w14:textId="77777777" w:rsidR="001007B6" w:rsidRPr="00FC1C8B" w:rsidRDefault="001007B6" w:rsidP="001007B6">
                            <w:pPr>
                              <w:spacing w:before="0" w:after="0"/>
                              <w:rPr>
                                <w:sz w:val="10"/>
                                <w:szCs w:val="10"/>
                              </w:rPr>
                            </w:pPr>
                          </w:p>
                          <w:p w14:paraId="6BF4D367" w14:textId="77777777" w:rsidR="001007B6" w:rsidRPr="00FC1C8B" w:rsidRDefault="001007B6" w:rsidP="001007B6">
                            <w:pPr>
                              <w:spacing w:before="0" w:after="0"/>
                              <w:rPr>
                                <w:b/>
                                <w:bCs/>
                              </w:rPr>
                            </w:pPr>
                            <w:r w:rsidRPr="00FC1C8B">
                              <w:rPr>
                                <w:b/>
                                <w:bCs/>
                              </w:rPr>
                              <w:t>Examples</w:t>
                            </w:r>
                            <w:r w:rsidRPr="00FC1C8B">
                              <w:t xml:space="preserve"> of comments (</w:t>
                            </w:r>
                            <w:r w:rsidRPr="00FC1C8B">
                              <w:rPr>
                                <w:b/>
                                <w:bCs/>
                              </w:rPr>
                              <w:t>green text following the #):</w:t>
                            </w:r>
                          </w:p>
                          <w:p w14:paraId="2A5F00BE" w14:textId="77777777" w:rsidR="001007B6" w:rsidRPr="008A53AE" w:rsidRDefault="001007B6" w:rsidP="001007B6">
                            <w:pPr>
                              <w:spacing w:before="0" w:after="0"/>
                              <w:jc w:val="center"/>
                              <w:rPr>
                                <w:sz w:val="24"/>
                                <w:szCs w:val="24"/>
                              </w:rPr>
                            </w:pPr>
                            <w:r>
                              <w:rPr>
                                <w:noProof/>
                                <w:sz w:val="24"/>
                                <w:szCs w:val="24"/>
                              </w:rPr>
                              <w:drawing>
                                <wp:inline distT="0" distB="0" distL="0" distR="0" wp14:anchorId="19AC4946" wp14:editId="2E80A38E">
                                  <wp:extent cx="4653475" cy="1048090"/>
                                  <wp:effectExtent l="38100" t="38100" r="33020" b="44450"/>
                                  <wp:docPr id="453217749"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7749" name="Picture 2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97636" cy="105803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667F6" id="_x0000_s1027" type="#_x0000_t202" style="position:absolute;left:0;text-align:left;margin-left:-.1pt;margin-top:4.3pt;width:467pt;height:194.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" fillcolor="#d2dbc9" strokecolor="#3c621c" strokeweight="1.5pt">
                <v:textbox>
                  <w:txbxContent>
                    <w:p w14:paraId="0AD00202" w14:textId="77777777" w:rsidR="001007B6" w:rsidRPr="00FC1C8B" w:rsidRDefault="001007B6" w:rsidP="001007B6">
                      <w:pPr>
                        <w:spacing w:before="0" w:after="0"/>
                      </w:pPr>
                      <w:r w:rsidRPr="00BA08AB">
                        <w:rPr>
                          <w:b/>
                          <w:bCs/>
                          <w:sz w:val="24"/>
                          <w:szCs w:val="24"/>
                        </w:rPr>
                        <w:t>Tip</w:t>
                      </w:r>
                      <w:r w:rsidRPr="00BA08AB">
                        <w:rPr>
                          <w:sz w:val="24"/>
                          <w:szCs w:val="24"/>
                        </w:rPr>
                        <w:t xml:space="preserve">: </w:t>
                      </w:r>
                      <w:r w:rsidRPr="00FC1C8B">
                        <w:t xml:space="preserve">If you want to know more about what each line of the code does, read the </w:t>
                      </w:r>
                      <w:r w:rsidRPr="00FC1C8B">
                        <w:rPr>
                          <w:b/>
                          <w:bCs/>
                        </w:rPr>
                        <w:t>comments</w:t>
                      </w:r>
                      <w:r w:rsidRPr="00FC1C8B">
                        <w:t xml:space="preserve"> in the code. Comments in the code are identified by </w:t>
                      </w:r>
                      <w:r w:rsidRPr="00FC1C8B">
                        <w:rPr>
                          <w:b/>
                          <w:bCs/>
                        </w:rPr>
                        <w:t>#</w:t>
                      </w:r>
                      <w:r w:rsidRPr="00FC1C8B">
                        <w:t>. These comments do not actually change how the code runs, but they can be helpful to put notes on how the code works for yourself or other users. This can also be helpful if you want to customize the code because it will guide you to which parts you may want to change!</w:t>
                      </w:r>
                    </w:p>
                    <w:p w14:paraId="68E9C9EF" w14:textId="77777777" w:rsidR="001007B6" w:rsidRPr="00FC1C8B" w:rsidRDefault="001007B6" w:rsidP="001007B6">
                      <w:pPr>
                        <w:spacing w:before="0" w:after="0"/>
                        <w:rPr>
                          <w:sz w:val="10"/>
                          <w:szCs w:val="10"/>
                        </w:rPr>
                      </w:pPr>
                    </w:p>
                    <w:p w14:paraId="6BF4D367" w14:textId="77777777" w:rsidR="001007B6" w:rsidRPr="00FC1C8B" w:rsidRDefault="001007B6" w:rsidP="001007B6">
                      <w:pPr>
                        <w:spacing w:before="0" w:after="0"/>
                        <w:rPr>
                          <w:b/>
                          <w:bCs/>
                        </w:rPr>
                      </w:pPr>
                      <w:r w:rsidRPr="00FC1C8B">
                        <w:rPr>
                          <w:b/>
                          <w:bCs/>
                        </w:rPr>
                        <w:t>Examples</w:t>
                      </w:r>
                      <w:r w:rsidRPr="00FC1C8B">
                        <w:t xml:space="preserve"> of comments (</w:t>
                      </w:r>
                      <w:r w:rsidRPr="00FC1C8B">
                        <w:rPr>
                          <w:b/>
                          <w:bCs/>
                        </w:rPr>
                        <w:t>green text following the #):</w:t>
                      </w:r>
                    </w:p>
                    <w:p w14:paraId="2A5F00BE" w14:textId="77777777" w:rsidR="001007B6" w:rsidRPr="008A53AE" w:rsidRDefault="001007B6" w:rsidP="001007B6">
                      <w:pPr>
                        <w:spacing w:before="0" w:after="0"/>
                        <w:jc w:val="center"/>
                        <w:rPr>
                          <w:sz w:val="24"/>
                          <w:szCs w:val="24"/>
                        </w:rPr>
                      </w:pPr>
                      <w:r>
                        <w:rPr>
                          <w:noProof/>
                          <w:sz w:val="24"/>
                          <w:szCs w:val="24"/>
                        </w:rPr>
                        <w:drawing>
                          <wp:inline distT="0" distB="0" distL="0" distR="0" wp14:anchorId="19AC4946" wp14:editId="2E80A38E">
                            <wp:extent cx="4653475" cy="1048090"/>
                            <wp:effectExtent l="38100" t="38100" r="33020" b="44450"/>
                            <wp:docPr id="453217749"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7749" name="Picture 2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97636" cy="105803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txbxContent>
                </v:textbox>
              </v:shape>
            </w:pict>
          </mc:Fallback>
        </mc:AlternateContent>
      </w:r>
    </w:p>
    <w:p w14:paraId="554D66AF" w14:textId="749505C3" w:rsidR="001007B6" w:rsidRDefault="001007B6" w:rsidP="00CA37C2">
      <w:pPr>
        <w:spacing w:before="0" w:after="0"/>
        <w:jc w:val="center"/>
        <w:rPr>
          <w:sz w:val="24"/>
          <w:szCs w:val="24"/>
        </w:rPr>
      </w:pPr>
    </w:p>
    <w:p w14:paraId="7374AA70" w14:textId="59F4963C" w:rsidR="001007B6" w:rsidRDefault="001007B6" w:rsidP="00CA37C2">
      <w:pPr>
        <w:spacing w:before="0" w:after="0"/>
        <w:jc w:val="center"/>
        <w:rPr>
          <w:sz w:val="24"/>
          <w:szCs w:val="24"/>
        </w:rPr>
      </w:pPr>
    </w:p>
    <w:p w14:paraId="7BE0C032" w14:textId="60C4FB6A" w:rsidR="001007B6" w:rsidRDefault="001007B6" w:rsidP="00CA37C2">
      <w:pPr>
        <w:spacing w:before="0" w:after="0"/>
        <w:jc w:val="center"/>
        <w:rPr>
          <w:sz w:val="24"/>
          <w:szCs w:val="24"/>
        </w:rPr>
      </w:pPr>
    </w:p>
    <w:p w14:paraId="6E0A075F" w14:textId="77777777" w:rsidR="001007B6" w:rsidRDefault="001007B6" w:rsidP="00CA37C2">
      <w:pPr>
        <w:spacing w:before="0" w:after="0"/>
        <w:jc w:val="center"/>
        <w:rPr>
          <w:sz w:val="24"/>
          <w:szCs w:val="24"/>
        </w:rPr>
      </w:pPr>
    </w:p>
    <w:p w14:paraId="04479182" w14:textId="77777777" w:rsidR="001007B6" w:rsidRDefault="001007B6" w:rsidP="00CA37C2">
      <w:pPr>
        <w:spacing w:before="0" w:after="0"/>
        <w:jc w:val="center"/>
        <w:rPr>
          <w:sz w:val="24"/>
          <w:szCs w:val="24"/>
        </w:rPr>
      </w:pPr>
    </w:p>
    <w:p w14:paraId="1E2C7717" w14:textId="77777777" w:rsidR="001007B6" w:rsidRDefault="001007B6" w:rsidP="00CA37C2">
      <w:pPr>
        <w:spacing w:before="0" w:after="0"/>
        <w:jc w:val="center"/>
        <w:rPr>
          <w:sz w:val="24"/>
          <w:szCs w:val="24"/>
        </w:rPr>
      </w:pPr>
    </w:p>
    <w:p w14:paraId="26465AC8" w14:textId="77777777" w:rsidR="001007B6" w:rsidRDefault="001007B6" w:rsidP="00CA37C2">
      <w:pPr>
        <w:spacing w:before="0" w:after="0"/>
        <w:jc w:val="center"/>
        <w:rPr>
          <w:sz w:val="24"/>
          <w:szCs w:val="24"/>
        </w:rPr>
      </w:pPr>
    </w:p>
    <w:p w14:paraId="75C88D7E" w14:textId="77777777" w:rsidR="001007B6" w:rsidRDefault="001007B6" w:rsidP="00CA37C2">
      <w:pPr>
        <w:spacing w:before="0" w:after="0"/>
        <w:jc w:val="center"/>
        <w:rPr>
          <w:sz w:val="24"/>
          <w:szCs w:val="24"/>
        </w:rPr>
      </w:pPr>
    </w:p>
    <w:p w14:paraId="6AC32859" w14:textId="77777777" w:rsidR="001007B6" w:rsidRDefault="001007B6" w:rsidP="00CA37C2">
      <w:pPr>
        <w:spacing w:before="0" w:after="0"/>
        <w:jc w:val="center"/>
        <w:rPr>
          <w:sz w:val="24"/>
          <w:szCs w:val="24"/>
        </w:rPr>
      </w:pPr>
    </w:p>
    <w:p w14:paraId="179B9499" w14:textId="77777777" w:rsidR="001007B6" w:rsidRDefault="001007B6" w:rsidP="00CA37C2">
      <w:pPr>
        <w:spacing w:before="0" w:after="0"/>
        <w:jc w:val="center"/>
        <w:rPr>
          <w:sz w:val="24"/>
          <w:szCs w:val="24"/>
        </w:rPr>
      </w:pPr>
    </w:p>
    <w:p w14:paraId="131DD8F1" w14:textId="77777777" w:rsidR="001007B6" w:rsidRDefault="001007B6" w:rsidP="00CA37C2">
      <w:pPr>
        <w:spacing w:before="0" w:after="0"/>
        <w:jc w:val="center"/>
        <w:rPr>
          <w:sz w:val="24"/>
          <w:szCs w:val="24"/>
        </w:rPr>
      </w:pPr>
    </w:p>
    <w:p w14:paraId="6FCA2B49" w14:textId="77777777" w:rsidR="001007B6" w:rsidRDefault="001007B6" w:rsidP="00CA37C2">
      <w:pPr>
        <w:spacing w:before="0" w:after="0"/>
        <w:jc w:val="center"/>
        <w:rPr>
          <w:sz w:val="24"/>
          <w:szCs w:val="24"/>
        </w:rPr>
      </w:pPr>
    </w:p>
    <w:p w14:paraId="1DA1F632" w14:textId="77777777" w:rsidR="001007B6" w:rsidRPr="00991ADB" w:rsidRDefault="001007B6" w:rsidP="00CA37C2">
      <w:pPr>
        <w:spacing w:before="0" w:after="0"/>
        <w:jc w:val="center"/>
        <w:rPr>
          <w:sz w:val="24"/>
          <w:szCs w:val="24"/>
        </w:rPr>
      </w:pPr>
    </w:p>
    <w:p w14:paraId="1FE41701" w14:textId="2E282227" w:rsidR="00D03FEB" w:rsidRDefault="000C034E" w:rsidP="00486115">
      <w:pPr>
        <w:pStyle w:val="ListParagraph"/>
        <w:numPr>
          <w:ilvl w:val="0"/>
          <w:numId w:val="7"/>
        </w:numPr>
        <w:spacing w:after="0"/>
        <w:rPr>
          <w:sz w:val="24"/>
          <w:szCs w:val="24"/>
        </w:rPr>
      </w:pPr>
      <w:r>
        <w:rPr>
          <w:sz w:val="24"/>
          <w:szCs w:val="24"/>
        </w:rPr>
        <w:t>F</w:t>
      </w:r>
      <w:r w:rsidR="002A4E75" w:rsidRPr="000C034E">
        <w:rPr>
          <w:sz w:val="24"/>
          <w:szCs w:val="24"/>
        </w:rPr>
        <w:t>ind</w:t>
      </w:r>
      <w:r w:rsidR="002A4E75">
        <w:rPr>
          <w:sz w:val="24"/>
          <w:szCs w:val="24"/>
        </w:rPr>
        <w:t xml:space="preserve"> the section of the code t</w:t>
      </w:r>
      <w:r w:rsidR="001754F4">
        <w:rPr>
          <w:sz w:val="24"/>
          <w:szCs w:val="24"/>
        </w:rPr>
        <w:t xml:space="preserve">itled </w:t>
      </w:r>
      <w:r w:rsidR="001754F4">
        <w:rPr>
          <w:b/>
          <w:bCs/>
          <w:sz w:val="24"/>
          <w:szCs w:val="24"/>
        </w:rPr>
        <w:t xml:space="preserve">Load and View </w:t>
      </w:r>
      <w:r w:rsidR="00A006AB">
        <w:rPr>
          <w:b/>
          <w:bCs/>
          <w:sz w:val="24"/>
          <w:szCs w:val="24"/>
        </w:rPr>
        <w:t>t</w:t>
      </w:r>
      <w:r w:rsidR="001754F4">
        <w:rPr>
          <w:b/>
          <w:bCs/>
          <w:sz w:val="24"/>
          <w:szCs w:val="24"/>
        </w:rPr>
        <w:t>h</w:t>
      </w:r>
      <w:r w:rsidR="00A006AB">
        <w:rPr>
          <w:b/>
          <w:bCs/>
          <w:sz w:val="24"/>
          <w:szCs w:val="24"/>
        </w:rPr>
        <w:t xml:space="preserve">e </w:t>
      </w:r>
      <w:r w:rsidR="001754F4">
        <w:rPr>
          <w:b/>
          <w:bCs/>
          <w:sz w:val="24"/>
          <w:szCs w:val="24"/>
        </w:rPr>
        <w:t>Surface Temperature Image</w:t>
      </w:r>
      <w:r w:rsidR="00A006AB">
        <w:rPr>
          <w:sz w:val="24"/>
          <w:szCs w:val="24"/>
        </w:rPr>
        <w:t xml:space="preserve">. Find the variable called </w:t>
      </w:r>
      <w:r w:rsidR="009A4B8B">
        <w:rPr>
          <w:b/>
          <w:bCs/>
          <w:sz w:val="24"/>
          <w:szCs w:val="24"/>
        </w:rPr>
        <w:t>ST_filepath</w:t>
      </w:r>
      <w:r w:rsidR="00A006AB">
        <w:rPr>
          <w:sz w:val="24"/>
          <w:szCs w:val="24"/>
        </w:rPr>
        <w:t xml:space="preserve">. Change the </w:t>
      </w:r>
      <w:r w:rsidR="005F2102">
        <w:rPr>
          <w:sz w:val="24"/>
          <w:szCs w:val="24"/>
        </w:rPr>
        <w:t>text that says</w:t>
      </w:r>
      <w:r w:rsidR="00A006AB" w:rsidRPr="003A3131">
        <w:rPr>
          <w:b/>
          <w:bCs/>
          <w:sz w:val="24"/>
          <w:szCs w:val="24"/>
        </w:rPr>
        <w:t xml:space="preserve"> </w:t>
      </w:r>
      <w:r w:rsidR="003A3131" w:rsidRPr="003A3131">
        <w:rPr>
          <w:b/>
          <w:bCs/>
          <w:sz w:val="24"/>
          <w:szCs w:val="24"/>
        </w:rPr>
        <w:t>"Replace_this_text_with_f</w:t>
      </w:r>
      <w:r w:rsidR="004C4F9D">
        <w:rPr>
          <w:b/>
          <w:bCs/>
          <w:sz w:val="24"/>
          <w:szCs w:val="24"/>
        </w:rPr>
        <w:t>ile</w:t>
      </w:r>
      <w:r w:rsidR="003A3131" w:rsidRPr="003A3131">
        <w:rPr>
          <w:b/>
          <w:bCs/>
          <w:sz w:val="24"/>
          <w:szCs w:val="24"/>
        </w:rPr>
        <w:t>_</w:t>
      </w:r>
      <w:r w:rsidR="005D03E8">
        <w:rPr>
          <w:b/>
          <w:bCs/>
          <w:sz w:val="24"/>
          <w:szCs w:val="24"/>
        </w:rPr>
        <w:t>path</w:t>
      </w:r>
      <w:r w:rsidR="003A3131" w:rsidRPr="003A3131">
        <w:rPr>
          <w:b/>
          <w:bCs/>
          <w:sz w:val="24"/>
          <w:szCs w:val="24"/>
        </w:rPr>
        <w:t xml:space="preserve">" </w:t>
      </w:r>
      <w:r w:rsidR="00A006AB" w:rsidRPr="003A3131">
        <w:rPr>
          <w:sz w:val="24"/>
          <w:szCs w:val="24"/>
        </w:rPr>
        <w:t xml:space="preserve">to </w:t>
      </w:r>
      <w:r w:rsidR="005333C2">
        <w:rPr>
          <w:sz w:val="24"/>
          <w:szCs w:val="24"/>
        </w:rPr>
        <w:t xml:space="preserve">the </w:t>
      </w:r>
      <w:r w:rsidR="00E8357B">
        <w:rPr>
          <w:sz w:val="24"/>
          <w:szCs w:val="24"/>
        </w:rPr>
        <w:t>path to the ECOSTRESS LST image that you want to cloud mask</w:t>
      </w:r>
      <w:r w:rsidR="005333C2">
        <w:rPr>
          <w:sz w:val="24"/>
          <w:szCs w:val="24"/>
        </w:rPr>
        <w:t xml:space="preserve">. </w:t>
      </w:r>
    </w:p>
    <w:p w14:paraId="0C4A36EA" w14:textId="2A5D7DFC" w:rsidR="005D2BB8" w:rsidRPr="005D2BB8" w:rsidRDefault="005D2BB8" w:rsidP="005D2BB8">
      <w:pPr>
        <w:spacing w:before="0" w:after="0"/>
        <w:jc w:val="center"/>
        <w:rPr>
          <w:sz w:val="24"/>
          <w:szCs w:val="24"/>
        </w:rPr>
      </w:pPr>
      <w:r>
        <w:rPr>
          <w:noProof/>
          <w:sz w:val="24"/>
          <w:szCs w:val="24"/>
        </w:rPr>
        <w:drawing>
          <wp:inline distT="0" distB="0" distL="0" distR="0" wp14:anchorId="5FB70808" wp14:editId="11926E1A">
            <wp:extent cx="4794153" cy="1068953"/>
            <wp:effectExtent l="38100" t="38100" r="32385" b="36195"/>
            <wp:docPr id="145710447"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447" name="Picture 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6359" cy="1085053"/>
                    </a:xfrm>
                    <a:prstGeom prst="rect">
                      <a:avLst/>
                    </a:prstGeom>
                    <a:ln w="38100">
                      <a:solidFill>
                        <a:schemeClr val="accent1">
                          <a:lumMod val="50000"/>
                        </a:schemeClr>
                      </a:solidFill>
                    </a:ln>
                  </pic:spPr>
                </pic:pic>
              </a:graphicData>
            </a:graphic>
          </wp:inline>
        </w:drawing>
      </w:r>
    </w:p>
    <w:p w14:paraId="4E1F6976" w14:textId="20537362" w:rsidR="00950D05" w:rsidRDefault="00D03FEB" w:rsidP="00486115">
      <w:pPr>
        <w:pStyle w:val="ListParagraph"/>
        <w:numPr>
          <w:ilvl w:val="1"/>
          <w:numId w:val="7"/>
        </w:numPr>
        <w:spacing w:before="0" w:after="0"/>
        <w:rPr>
          <w:sz w:val="24"/>
          <w:szCs w:val="24"/>
        </w:rPr>
      </w:pPr>
      <w:r>
        <w:rPr>
          <w:sz w:val="24"/>
          <w:szCs w:val="24"/>
        </w:rPr>
        <w:t xml:space="preserve">To </w:t>
      </w:r>
      <w:r w:rsidRPr="005D2BB8">
        <w:rPr>
          <w:b/>
          <w:bCs/>
          <w:sz w:val="24"/>
          <w:szCs w:val="24"/>
        </w:rPr>
        <w:t>copy the file path</w:t>
      </w:r>
      <w:r>
        <w:rPr>
          <w:sz w:val="24"/>
          <w:szCs w:val="24"/>
        </w:rPr>
        <w:t xml:space="preserve">, use the </w:t>
      </w:r>
      <w:r w:rsidRPr="005D2BB8">
        <w:rPr>
          <w:b/>
          <w:bCs/>
          <w:sz w:val="24"/>
          <w:szCs w:val="24"/>
        </w:rPr>
        <w:t>EXPLORER</w:t>
      </w:r>
      <w:r>
        <w:rPr>
          <w:sz w:val="24"/>
          <w:szCs w:val="24"/>
        </w:rPr>
        <w:t xml:space="preserve"> panel on the left side of </w:t>
      </w:r>
      <w:r w:rsidR="005D2BB8">
        <w:rPr>
          <w:sz w:val="24"/>
          <w:szCs w:val="24"/>
        </w:rPr>
        <w:t>V</w:t>
      </w:r>
      <w:r>
        <w:rPr>
          <w:sz w:val="24"/>
          <w:szCs w:val="24"/>
        </w:rPr>
        <w:t xml:space="preserve">isual </w:t>
      </w:r>
      <w:r w:rsidR="005D2BB8">
        <w:rPr>
          <w:sz w:val="24"/>
          <w:szCs w:val="24"/>
        </w:rPr>
        <w:t>S</w:t>
      </w:r>
      <w:r>
        <w:rPr>
          <w:sz w:val="24"/>
          <w:szCs w:val="24"/>
        </w:rPr>
        <w:t xml:space="preserve">tudio </w:t>
      </w:r>
      <w:r w:rsidR="005D2BB8">
        <w:rPr>
          <w:sz w:val="24"/>
          <w:szCs w:val="24"/>
        </w:rPr>
        <w:t>C</w:t>
      </w:r>
      <w:r>
        <w:rPr>
          <w:sz w:val="24"/>
          <w:szCs w:val="24"/>
        </w:rPr>
        <w:t xml:space="preserve">ode to find the file you are interested in. Once you have found it, </w:t>
      </w:r>
      <w:r w:rsidRPr="002B757B">
        <w:rPr>
          <w:b/>
          <w:bCs/>
          <w:sz w:val="24"/>
          <w:szCs w:val="24"/>
        </w:rPr>
        <w:t>right click</w:t>
      </w:r>
      <w:r>
        <w:rPr>
          <w:sz w:val="24"/>
          <w:szCs w:val="24"/>
        </w:rPr>
        <w:t xml:space="preserve"> on it and select </w:t>
      </w:r>
      <w:r w:rsidR="002B757B">
        <w:rPr>
          <w:b/>
          <w:bCs/>
          <w:sz w:val="24"/>
          <w:szCs w:val="24"/>
        </w:rPr>
        <w:t xml:space="preserve">Copy </w:t>
      </w:r>
      <w:r w:rsidR="002B757B" w:rsidRPr="00170F09">
        <w:rPr>
          <w:b/>
          <w:bCs/>
          <w:sz w:val="24"/>
          <w:szCs w:val="24"/>
        </w:rPr>
        <w:t>Path</w:t>
      </w:r>
      <w:r w:rsidR="002B757B">
        <w:rPr>
          <w:sz w:val="24"/>
          <w:szCs w:val="24"/>
        </w:rPr>
        <w:t xml:space="preserve">. Now you can paste the path </w:t>
      </w:r>
      <w:r w:rsidR="009A5363">
        <w:rPr>
          <w:sz w:val="24"/>
          <w:szCs w:val="24"/>
        </w:rPr>
        <w:t xml:space="preserve">into </w:t>
      </w:r>
      <w:r w:rsidR="002B757B">
        <w:rPr>
          <w:sz w:val="24"/>
          <w:szCs w:val="24"/>
        </w:rPr>
        <w:t xml:space="preserve">your code. </w:t>
      </w:r>
      <w:r w:rsidR="005333C2" w:rsidRPr="002B757B">
        <w:rPr>
          <w:sz w:val="24"/>
          <w:szCs w:val="24"/>
        </w:rPr>
        <w:t>Make</w:t>
      </w:r>
      <w:r w:rsidR="005333C2">
        <w:rPr>
          <w:sz w:val="24"/>
          <w:szCs w:val="24"/>
        </w:rPr>
        <w:t xml:space="preserve"> sure it is still </w:t>
      </w:r>
      <w:r w:rsidR="005333C2">
        <w:rPr>
          <w:b/>
          <w:bCs/>
          <w:sz w:val="24"/>
          <w:szCs w:val="24"/>
        </w:rPr>
        <w:t>wrapped in quotes</w:t>
      </w:r>
      <w:r w:rsidR="002B757B">
        <w:rPr>
          <w:sz w:val="24"/>
          <w:szCs w:val="24"/>
        </w:rPr>
        <w:t xml:space="preserve"> and has </w:t>
      </w:r>
      <w:r w:rsidR="002B757B">
        <w:rPr>
          <w:b/>
          <w:bCs/>
          <w:sz w:val="24"/>
          <w:szCs w:val="24"/>
        </w:rPr>
        <w:t>r</w:t>
      </w:r>
      <w:r w:rsidR="002B757B">
        <w:rPr>
          <w:sz w:val="24"/>
          <w:szCs w:val="24"/>
        </w:rPr>
        <w:t xml:space="preserve"> outside the first quote</w:t>
      </w:r>
      <w:r w:rsidR="005333C2">
        <w:rPr>
          <w:sz w:val="24"/>
          <w:szCs w:val="24"/>
        </w:rPr>
        <w:t xml:space="preserve">. </w:t>
      </w:r>
    </w:p>
    <w:p w14:paraId="4B8F3DE9" w14:textId="618B70A0" w:rsidR="002B12F7" w:rsidRDefault="00795A47" w:rsidP="00B83122">
      <w:pPr>
        <w:spacing w:before="0"/>
        <w:jc w:val="center"/>
        <w:rPr>
          <w:sz w:val="24"/>
          <w:szCs w:val="24"/>
        </w:rPr>
      </w:pPr>
      <w:r>
        <w:rPr>
          <w:noProof/>
          <w:sz w:val="24"/>
          <w:szCs w:val="24"/>
        </w:rPr>
        <w:drawing>
          <wp:inline distT="0" distB="0" distL="0" distR="0" wp14:anchorId="36E6E3CD" wp14:editId="36A8D547">
            <wp:extent cx="2107223" cy="3217056"/>
            <wp:effectExtent l="38100" t="38100" r="39370" b="34290"/>
            <wp:docPr id="144319449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4494" name="Picture 1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8043" cy="3264109"/>
                    </a:xfrm>
                    <a:prstGeom prst="rect">
                      <a:avLst/>
                    </a:prstGeom>
                    <a:ln w="38100">
                      <a:solidFill>
                        <a:schemeClr val="accent1">
                          <a:lumMod val="50000"/>
                        </a:schemeClr>
                      </a:solidFill>
                    </a:ln>
                  </pic:spPr>
                </pic:pic>
              </a:graphicData>
            </a:graphic>
          </wp:inline>
        </w:drawing>
      </w:r>
    </w:p>
    <w:p w14:paraId="4E46D8E7" w14:textId="714FC64B" w:rsidR="00E301EE" w:rsidRPr="00D90E3E" w:rsidRDefault="00E301EE" w:rsidP="00D90E3E">
      <w:pPr>
        <w:spacing w:before="0" w:after="0"/>
        <w:rPr>
          <w:b/>
          <w:bCs/>
          <w:sz w:val="24"/>
          <w:szCs w:val="24"/>
        </w:rPr>
      </w:pPr>
      <w:r w:rsidRPr="00D90E3E">
        <w:rPr>
          <w:b/>
          <w:bCs/>
          <w:sz w:val="24"/>
          <w:szCs w:val="24"/>
        </w:rPr>
        <w:t>Example:</w:t>
      </w:r>
    </w:p>
    <w:p w14:paraId="1F583428" w14:textId="0A35978A" w:rsidR="00E301EE" w:rsidRPr="002B12F7" w:rsidRDefault="00D90E3E" w:rsidP="00D90E3E">
      <w:pPr>
        <w:spacing w:before="0"/>
        <w:jc w:val="center"/>
        <w:rPr>
          <w:sz w:val="24"/>
          <w:szCs w:val="24"/>
        </w:rPr>
      </w:pPr>
      <w:r>
        <w:rPr>
          <w:noProof/>
          <w:sz w:val="24"/>
          <w:szCs w:val="24"/>
        </w:rPr>
        <w:drawing>
          <wp:inline distT="0" distB="0" distL="0" distR="0" wp14:anchorId="45033929" wp14:editId="7F378FBE">
            <wp:extent cx="5943600" cy="429895"/>
            <wp:effectExtent l="38100" t="38100" r="38100" b="40005"/>
            <wp:docPr id="232013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3866" name="Picture 2320138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9895"/>
                    </a:xfrm>
                    <a:prstGeom prst="rect">
                      <a:avLst/>
                    </a:prstGeom>
                    <a:ln w="38100">
                      <a:solidFill>
                        <a:schemeClr val="accent1">
                          <a:lumMod val="50000"/>
                        </a:schemeClr>
                      </a:solidFill>
                    </a:ln>
                  </pic:spPr>
                </pic:pic>
              </a:graphicData>
            </a:graphic>
          </wp:inline>
        </w:drawing>
      </w:r>
    </w:p>
    <w:p w14:paraId="7101C192" w14:textId="57F58CD1" w:rsidR="00EE35A0" w:rsidRDefault="00535B5F" w:rsidP="00486115">
      <w:pPr>
        <w:pStyle w:val="ListParagraph"/>
        <w:numPr>
          <w:ilvl w:val="0"/>
          <w:numId w:val="7"/>
        </w:numPr>
        <w:spacing w:after="0"/>
        <w:rPr>
          <w:sz w:val="24"/>
          <w:szCs w:val="24"/>
        </w:rPr>
      </w:pPr>
      <w:r>
        <w:rPr>
          <w:sz w:val="24"/>
          <w:szCs w:val="24"/>
        </w:rPr>
        <w:lastRenderedPageBreak/>
        <w:t xml:space="preserve">Now, find the section of the code titled </w:t>
      </w:r>
      <w:r>
        <w:rPr>
          <w:b/>
          <w:bCs/>
          <w:sz w:val="24"/>
          <w:szCs w:val="24"/>
        </w:rPr>
        <w:t>Load and View the Cloud Mask</w:t>
      </w:r>
      <w:r>
        <w:rPr>
          <w:sz w:val="24"/>
          <w:szCs w:val="24"/>
        </w:rPr>
        <w:t xml:space="preserve">. </w:t>
      </w:r>
      <w:r w:rsidR="00EE35A0">
        <w:rPr>
          <w:sz w:val="24"/>
          <w:szCs w:val="24"/>
        </w:rPr>
        <w:t xml:space="preserve">Find the variable called </w:t>
      </w:r>
      <w:r w:rsidR="004C4F9D">
        <w:rPr>
          <w:b/>
          <w:bCs/>
          <w:sz w:val="24"/>
          <w:szCs w:val="24"/>
        </w:rPr>
        <w:t>cloud_filepath</w:t>
      </w:r>
      <w:r w:rsidR="00EE35A0">
        <w:rPr>
          <w:sz w:val="24"/>
          <w:szCs w:val="24"/>
        </w:rPr>
        <w:t>. Change the text that says</w:t>
      </w:r>
      <w:r w:rsidR="00EE35A0">
        <w:rPr>
          <w:b/>
          <w:bCs/>
          <w:sz w:val="24"/>
          <w:szCs w:val="24"/>
        </w:rPr>
        <w:t xml:space="preserve"> </w:t>
      </w:r>
      <w:r w:rsidR="00EE35A0" w:rsidRPr="003A3131">
        <w:rPr>
          <w:b/>
          <w:bCs/>
          <w:sz w:val="24"/>
          <w:szCs w:val="24"/>
        </w:rPr>
        <w:t>"Replace_this_text_with_f</w:t>
      </w:r>
      <w:r w:rsidR="004C4F9D">
        <w:rPr>
          <w:b/>
          <w:bCs/>
          <w:sz w:val="24"/>
          <w:szCs w:val="24"/>
        </w:rPr>
        <w:t>ile</w:t>
      </w:r>
      <w:r w:rsidR="00EE35A0" w:rsidRPr="003A3131">
        <w:rPr>
          <w:b/>
          <w:bCs/>
          <w:sz w:val="24"/>
          <w:szCs w:val="24"/>
        </w:rPr>
        <w:t>_</w:t>
      </w:r>
      <w:r w:rsidR="00BC33B5">
        <w:rPr>
          <w:b/>
          <w:bCs/>
          <w:sz w:val="24"/>
          <w:szCs w:val="24"/>
        </w:rPr>
        <w:t>path</w:t>
      </w:r>
      <w:r w:rsidR="00EE35A0" w:rsidRPr="003A3131">
        <w:rPr>
          <w:b/>
          <w:bCs/>
          <w:sz w:val="24"/>
          <w:szCs w:val="24"/>
        </w:rPr>
        <w:t xml:space="preserve">" </w:t>
      </w:r>
      <w:r w:rsidR="00962C7C">
        <w:rPr>
          <w:sz w:val="24"/>
          <w:szCs w:val="24"/>
        </w:rPr>
        <w:t xml:space="preserve">to the whole file path of the corresponding </w:t>
      </w:r>
      <w:r w:rsidR="00962C7C">
        <w:rPr>
          <w:b/>
          <w:bCs/>
          <w:sz w:val="24"/>
          <w:szCs w:val="24"/>
        </w:rPr>
        <w:t>Cloud Mask</w:t>
      </w:r>
      <w:r w:rsidR="00962C7C">
        <w:rPr>
          <w:sz w:val="24"/>
          <w:szCs w:val="24"/>
        </w:rPr>
        <w:t xml:space="preserve"> image for your LST image. To make sure it is the corresponding Cloud Mask image, make sure that the </w:t>
      </w:r>
      <w:r w:rsidR="00962C7C" w:rsidRPr="00F72924">
        <w:rPr>
          <w:b/>
          <w:bCs/>
          <w:sz w:val="24"/>
          <w:szCs w:val="24"/>
        </w:rPr>
        <w:t xml:space="preserve">date codes </w:t>
      </w:r>
      <w:r w:rsidR="00962C7C">
        <w:rPr>
          <w:sz w:val="24"/>
          <w:szCs w:val="24"/>
        </w:rPr>
        <w:t xml:space="preserve">of both the LST and Cloud Mask images </w:t>
      </w:r>
      <w:r w:rsidR="00962C7C" w:rsidRPr="00F72924">
        <w:rPr>
          <w:b/>
          <w:bCs/>
          <w:sz w:val="24"/>
          <w:szCs w:val="24"/>
        </w:rPr>
        <w:t>match</w:t>
      </w:r>
      <w:r w:rsidR="00962C7C">
        <w:rPr>
          <w:sz w:val="24"/>
          <w:szCs w:val="24"/>
        </w:rPr>
        <w:t xml:space="preserve">. The date code is the string of numbers listed after </w:t>
      </w:r>
      <w:r w:rsidR="00962C7C" w:rsidRPr="00F72924">
        <w:rPr>
          <w:b/>
          <w:bCs/>
          <w:sz w:val="24"/>
          <w:szCs w:val="24"/>
        </w:rPr>
        <w:t>doy</w:t>
      </w:r>
      <w:r w:rsidR="00962C7C">
        <w:rPr>
          <w:sz w:val="24"/>
          <w:szCs w:val="24"/>
        </w:rPr>
        <w:t xml:space="preserve"> in the file names. </w:t>
      </w:r>
      <w:r w:rsidR="00C60E2F" w:rsidRPr="002B757B">
        <w:rPr>
          <w:sz w:val="24"/>
          <w:szCs w:val="24"/>
        </w:rPr>
        <w:t>Make</w:t>
      </w:r>
      <w:r w:rsidR="00C60E2F">
        <w:rPr>
          <w:sz w:val="24"/>
          <w:szCs w:val="24"/>
        </w:rPr>
        <w:t xml:space="preserve"> sure it is still </w:t>
      </w:r>
      <w:r w:rsidR="00C60E2F">
        <w:rPr>
          <w:b/>
          <w:bCs/>
          <w:sz w:val="24"/>
          <w:szCs w:val="24"/>
        </w:rPr>
        <w:t>wrapped in quotes</w:t>
      </w:r>
      <w:r w:rsidR="00C60E2F">
        <w:rPr>
          <w:sz w:val="24"/>
          <w:szCs w:val="24"/>
        </w:rPr>
        <w:t xml:space="preserve"> and has </w:t>
      </w:r>
      <w:r w:rsidR="00C60E2F">
        <w:rPr>
          <w:b/>
          <w:bCs/>
          <w:sz w:val="24"/>
          <w:szCs w:val="24"/>
        </w:rPr>
        <w:t>r</w:t>
      </w:r>
      <w:r w:rsidR="00C60E2F">
        <w:rPr>
          <w:sz w:val="24"/>
          <w:szCs w:val="24"/>
        </w:rPr>
        <w:t xml:space="preserve"> outside the first quote.</w:t>
      </w:r>
    </w:p>
    <w:p w14:paraId="78231A42" w14:textId="7FED34C4" w:rsidR="00C71122" w:rsidRDefault="00517013" w:rsidP="0054441A">
      <w:pPr>
        <w:spacing w:before="0"/>
        <w:ind w:left="360"/>
        <w:jc w:val="center"/>
        <w:rPr>
          <w:sz w:val="24"/>
          <w:szCs w:val="24"/>
        </w:rPr>
      </w:pPr>
      <w:r>
        <w:rPr>
          <w:noProof/>
          <w:sz w:val="24"/>
          <w:szCs w:val="24"/>
        </w:rPr>
        <w:drawing>
          <wp:inline distT="0" distB="0" distL="0" distR="0" wp14:anchorId="4A0E4188" wp14:editId="3CC57C1F">
            <wp:extent cx="5532706" cy="1143780"/>
            <wp:effectExtent l="38100" t="38100" r="43180" b="37465"/>
            <wp:docPr id="1600501940"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1940" name="Picture 3"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3018" cy="1164518"/>
                    </a:xfrm>
                    <a:prstGeom prst="rect">
                      <a:avLst/>
                    </a:prstGeom>
                    <a:ln w="38100">
                      <a:solidFill>
                        <a:schemeClr val="accent1">
                          <a:lumMod val="50000"/>
                        </a:schemeClr>
                      </a:solidFill>
                    </a:ln>
                  </pic:spPr>
                </pic:pic>
              </a:graphicData>
            </a:graphic>
          </wp:inline>
        </w:drawing>
      </w:r>
    </w:p>
    <w:p w14:paraId="560A7EF8" w14:textId="0C4D49AC" w:rsidR="00500EB9" w:rsidRDefault="00500EB9" w:rsidP="0054441A">
      <w:pPr>
        <w:spacing w:before="0" w:after="0"/>
        <w:ind w:left="360"/>
        <w:rPr>
          <w:sz w:val="24"/>
          <w:szCs w:val="24"/>
        </w:rPr>
      </w:pPr>
      <w:r>
        <w:rPr>
          <w:b/>
          <w:bCs/>
          <w:sz w:val="24"/>
          <w:szCs w:val="24"/>
        </w:rPr>
        <w:t>Example:</w:t>
      </w:r>
    </w:p>
    <w:p w14:paraId="4ED250F0" w14:textId="07E57B38" w:rsidR="00500EB9" w:rsidRPr="00500EB9" w:rsidRDefault="004729D4" w:rsidP="0054441A">
      <w:pPr>
        <w:spacing w:before="0"/>
        <w:ind w:left="360"/>
        <w:jc w:val="center"/>
        <w:rPr>
          <w:sz w:val="24"/>
          <w:szCs w:val="24"/>
        </w:rPr>
      </w:pPr>
      <w:r>
        <w:rPr>
          <w:noProof/>
          <w:sz w:val="24"/>
          <w:szCs w:val="24"/>
        </w:rPr>
        <w:drawing>
          <wp:inline distT="0" distB="0" distL="0" distR="0" wp14:anchorId="09B4CEEA" wp14:editId="7CED7599">
            <wp:extent cx="5943600" cy="334010"/>
            <wp:effectExtent l="38100" t="38100" r="38100" b="34290"/>
            <wp:docPr id="1041300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0876" name="Picture 10413008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9425" cy="336585"/>
                    </a:xfrm>
                    <a:prstGeom prst="rect">
                      <a:avLst/>
                    </a:prstGeom>
                    <a:ln w="38100">
                      <a:solidFill>
                        <a:schemeClr val="accent1">
                          <a:lumMod val="50000"/>
                        </a:schemeClr>
                      </a:solidFill>
                    </a:ln>
                  </pic:spPr>
                </pic:pic>
              </a:graphicData>
            </a:graphic>
          </wp:inline>
        </w:drawing>
      </w:r>
    </w:p>
    <w:p w14:paraId="05CC5353" w14:textId="574E1E63" w:rsidR="00C459BC" w:rsidRDefault="00422CFE" w:rsidP="00486115">
      <w:pPr>
        <w:pStyle w:val="ListParagraph"/>
        <w:numPr>
          <w:ilvl w:val="0"/>
          <w:numId w:val="7"/>
        </w:numPr>
        <w:spacing w:after="0"/>
        <w:rPr>
          <w:sz w:val="24"/>
          <w:szCs w:val="24"/>
        </w:rPr>
      </w:pPr>
      <w:r w:rsidRPr="00E8357B">
        <w:rPr>
          <w:sz w:val="24"/>
          <w:szCs w:val="24"/>
        </w:rPr>
        <w:t xml:space="preserve">Finally, scroll down to the section titled </w:t>
      </w:r>
      <w:r w:rsidRPr="00E8357B">
        <w:rPr>
          <w:b/>
          <w:bCs/>
          <w:sz w:val="24"/>
          <w:szCs w:val="24"/>
        </w:rPr>
        <w:t>Save the Masked Image</w:t>
      </w:r>
      <w:r w:rsidRPr="00E8357B">
        <w:rPr>
          <w:sz w:val="24"/>
          <w:szCs w:val="24"/>
        </w:rPr>
        <w:t xml:space="preserve">. </w:t>
      </w:r>
      <w:r w:rsidR="001E56CF" w:rsidRPr="00E8357B">
        <w:rPr>
          <w:sz w:val="24"/>
          <w:szCs w:val="24"/>
        </w:rPr>
        <w:t xml:space="preserve">Find the </w:t>
      </w:r>
      <w:r w:rsidR="00857A6D" w:rsidRPr="00E8357B">
        <w:rPr>
          <w:sz w:val="24"/>
          <w:szCs w:val="24"/>
        </w:rPr>
        <w:t xml:space="preserve">variable </w:t>
      </w:r>
      <w:r w:rsidR="00D25A5C" w:rsidRPr="00E8357B">
        <w:rPr>
          <w:sz w:val="24"/>
          <w:szCs w:val="24"/>
        </w:rPr>
        <w:t xml:space="preserve">titled </w:t>
      </w:r>
      <w:r w:rsidR="00D25A5C" w:rsidRPr="00E8357B">
        <w:rPr>
          <w:b/>
          <w:bCs/>
          <w:sz w:val="24"/>
          <w:szCs w:val="24"/>
        </w:rPr>
        <w:t>output_folder_</w:t>
      </w:r>
      <w:r w:rsidR="00D355F9">
        <w:rPr>
          <w:b/>
          <w:bCs/>
          <w:sz w:val="24"/>
          <w:szCs w:val="24"/>
        </w:rPr>
        <w:t>path</w:t>
      </w:r>
      <w:r w:rsidR="00D25A5C" w:rsidRPr="00E8357B">
        <w:rPr>
          <w:sz w:val="24"/>
          <w:szCs w:val="24"/>
        </w:rPr>
        <w:t xml:space="preserve">. </w:t>
      </w:r>
      <w:r w:rsidR="0069301E" w:rsidRPr="00E8357B">
        <w:rPr>
          <w:sz w:val="24"/>
          <w:szCs w:val="24"/>
        </w:rPr>
        <w:t>Change the text that says</w:t>
      </w:r>
      <w:r w:rsidR="0069301E" w:rsidRPr="00E8357B">
        <w:rPr>
          <w:b/>
          <w:bCs/>
          <w:sz w:val="24"/>
          <w:szCs w:val="24"/>
        </w:rPr>
        <w:t xml:space="preserve"> "Replace_this_text_with_folder_</w:t>
      </w:r>
      <w:r w:rsidR="00D355F9">
        <w:rPr>
          <w:b/>
          <w:bCs/>
          <w:sz w:val="24"/>
          <w:szCs w:val="24"/>
        </w:rPr>
        <w:t>path</w:t>
      </w:r>
      <w:r w:rsidR="0069301E" w:rsidRPr="00E8357B">
        <w:rPr>
          <w:b/>
          <w:bCs/>
          <w:sz w:val="24"/>
          <w:szCs w:val="24"/>
        </w:rPr>
        <w:t xml:space="preserve">" </w:t>
      </w:r>
      <w:r w:rsidR="0069301E" w:rsidRPr="00E8357B">
        <w:rPr>
          <w:sz w:val="24"/>
          <w:szCs w:val="24"/>
        </w:rPr>
        <w:t xml:space="preserve">to the name of the folder </w:t>
      </w:r>
      <w:r w:rsidR="00EA5086" w:rsidRPr="00E8357B">
        <w:rPr>
          <w:sz w:val="24"/>
          <w:szCs w:val="24"/>
        </w:rPr>
        <w:t>where you want the output file to be stored.</w:t>
      </w:r>
      <w:r w:rsidR="00C60E2F">
        <w:rPr>
          <w:sz w:val="24"/>
          <w:szCs w:val="24"/>
        </w:rPr>
        <w:t xml:space="preserve"> </w:t>
      </w:r>
      <w:r w:rsidR="00C60E2F" w:rsidRPr="002B757B">
        <w:rPr>
          <w:sz w:val="24"/>
          <w:szCs w:val="24"/>
        </w:rPr>
        <w:t>Make</w:t>
      </w:r>
      <w:r w:rsidR="00C60E2F">
        <w:rPr>
          <w:sz w:val="24"/>
          <w:szCs w:val="24"/>
        </w:rPr>
        <w:t xml:space="preserve"> sure it is still </w:t>
      </w:r>
      <w:r w:rsidR="00C60E2F">
        <w:rPr>
          <w:b/>
          <w:bCs/>
          <w:sz w:val="24"/>
          <w:szCs w:val="24"/>
        </w:rPr>
        <w:t>wrapped in quotes</w:t>
      </w:r>
      <w:r w:rsidR="00C60E2F">
        <w:rPr>
          <w:sz w:val="24"/>
          <w:szCs w:val="24"/>
        </w:rPr>
        <w:t xml:space="preserve"> and has </w:t>
      </w:r>
      <w:r w:rsidR="00C60E2F">
        <w:rPr>
          <w:b/>
          <w:bCs/>
          <w:sz w:val="24"/>
          <w:szCs w:val="24"/>
        </w:rPr>
        <w:t>r</w:t>
      </w:r>
      <w:r w:rsidR="00C60E2F">
        <w:rPr>
          <w:sz w:val="24"/>
          <w:szCs w:val="24"/>
        </w:rPr>
        <w:t xml:space="preserve"> outside the first quote.</w:t>
      </w:r>
    </w:p>
    <w:p w14:paraId="68E239AA" w14:textId="0BF56306" w:rsidR="00517013" w:rsidRDefault="00517013" w:rsidP="00517013">
      <w:pPr>
        <w:spacing w:before="0"/>
        <w:jc w:val="center"/>
        <w:rPr>
          <w:sz w:val="24"/>
          <w:szCs w:val="24"/>
        </w:rPr>
      </w:pPr>
      <w:r>
        <w:rPr>
          <w:noProof/>
          <w:sz w:val="24"/>
          <w:szCs w:val="24"/>
        </w:rPr>
        <w:drawing>
          <wp:inline distT="0" distB="0" distL="0" distR="0" wp14:anchorId="5FE498BF" wp14:editId="1DD4848A">
            <wp:extent cx="5745811" cy="1129519"/>
            <wp:effectExtent l="38100" t="38100" r="33020" b="39370"/>
            <wp:docPr id="50735554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5543" name="Picture 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4006" cy="1140959"/>
                    </a:xfrm>
                    <a:prstGeom prst="rect">
                      <a:avLst/>
                    </a:prstGeom>
                    <a:ln w="38100">
                      <a:solidFill>
                        <a:schemeClr val="accent1">
                          <a:lumMod val="50000"/>
                        </a:schemeClr>
                      </a:solidFill>
                    </a:ln>
                  </pic:spPr>
                </pic:pic>
              </a:graphicData>
            </a:graphic>
          </wp:inline>
        </w:drawing>
      </w:r>
    </w:p>
    <w:p w14:paraId="6EC0E7D1" w14:textId="6480C31A" w:rsidR="004729D4" w:rsidRDefault="004729D4" w:rsidP="00BE1EE3">
      <w:pPr>
        <w:spacing w:before="0" w:after="0"/>
        <w:rPr>
          <w:b/>
          <w:bCs/>
          <w:sz w:val="24"/>
          <w:szCs w:val="24"/>
        </w:rPr>
      </w:pPr>
      <w:r>
        <w:rPr>
          <w:b/>
          <w:bCs/>
          <w:sz w:val="24"/>
          <w:szCs w:val="24"/>
        </w:rPr>
        <w:t>Example:</w:t>
      </w:r>
    </w:p>
    <w:p w14:paraId="62FBDBAA" w14:textId="032E9290" w:rsidR="004729D4" w:rsidRPr="004729D4" w:rsidRDefault="00BE1EE3" w:rsidP="004729D4">
      <w:pPr>
        <w:spacing w:before="0"/>
        <w:rPr>
          <w:b/>
          <w:bCs/>
          <w:sz w:val="24"/>
          <w:szCs w:val="24"/>
        </w:rPr>
      </w:pPr>
      <w:r>
        <w:rPr>
          <w:b/>
          <w:bCs/>
          <w:noProof/>
          <w:sz w:val="24"/>
          <w:szCs w:val="24"/>
        </w:rPr>
        <w:drawing>
          <wp:inline distT="0" distB="0" distL="0" distR="0" wp14:anchorId="2CB962F3" wp14:editId="63B47AB6">
            <wp:extent cx="5943600" cy="379730"/>
            <wp:effectExtent l="38100" t="38100" r="38100" b="39370"/>
            <wp:docPr id="54280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0561" name="Picture 542805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9730"/>
                    </a:xfrm>
                    <a:prstGeom prst="rect">
                      <a:avLst/>
                    </a:prstGeom>
                    <a:ln w="38100">
                      <a:solidFill>
                        <a:schemeClr val="accent1">
                          <a:lumMod val="50000"/>
                        </a:schemeClr>
                      </a:solidFill>
                    </a:ln>
                  </pic:spPr>
                </pic:pic>
              </a:graphicData>
            </a:graphic>
          </wp:inline>
        </w:drawing>
      </w:r>
    </w:p>
    <w:p w14:paraId="12E91495" w14:textId="77777777" w:rsidR="00D40030" w:rsidRDefault="00D40030">
      <w:pPr>
        <w:rPr>
          <w:sz w:val="24"/>
          <w:szCs w:val="24"/>
        </w:rPr>
      </w:pPr>
      <w:r>
        <w:rPr>
          <w:sz w:val="24"/>
          <w:szCs w:val="24"/>
        </w:rPr>
        <w:br w:type="page"/>
      </w:r>
    </w:p>
    <w:p w14:paraId="7ACCA789" w14:textId="2246D86A" w:rsidR="00EA5086" w:rsidRDefault="00EA5086" w:rsidP="00486115">
      <w:pPr>
        <w:pStyle w:val="ListParagraph"/>
        <w:numPr>
          <w:ilvl w:val="0"/>
          <w:numId w:val="7"/>
        </w:numPr>
        <w:spacing w:after="0"/>
        <w:rPr>
          <w:sz w:val="24"/>
          <w:szCs w:val="24"/>
        </w:rPr>
      </w:pPr>
      <w:r>
        <w:rPr>
          <w:sz w:val="24"/>
          <w:szCs w:val="24"/>
        </w:rPr>
        <w:lastRenderedPageBreak/>
        <w:t xml:space="preserve">Now the code should be set up to be run with your desired image. </w:t>
      </w:r>
      <w:r w:rsidR="001F767E">
        <w:rPr>
          <w:sz w:val="24"/>
          <w:szCs w:val="24"/>
        </w:rPr>
        <w:t xml:space="preserve">Scroll back to the top to the section titled </w:t>
      </w:r>
      <w:r w:rsidR="001F767E">
        <w:rPr>
          <w:b/>
          <w:bCs/>
          <w:sz w:val="24"/>
          <w:szCs w:val="24"/>
        </w:rPr>
        <w:t>Import the Libraries we Need to Apply the Cloud Mask</w:t>
      </w:r>
      <w:r w:rsidR="009C5E3F">
        <w:rPr>
          <w:sz w:val="24"/>
          <w:szCs w:val="24"/>
        </w:rPr>
        <w:t xml:space="preserve">. </w:t>
      </w:r>
      <w:r w:rsidR="0042584A">
        <w:rPr>
          <w:sz w:val="24"/>
          <w:szCs w:val="24"/>
        </w:rPr>
        <w:t>This is the first block of code we want to run. Click into the box</w:t>
      </w:r>
      <w:r w:rsidR="00FA482D">
        <w:rPr>
          <w:sz w:val="24"/>
          <w:szCs w:val="24"/>
        </w:rPr>
        <w:t xml:space="preserve"> </w:t>
      </w:r>
      <w:r w:rsidR="0042584A">
        <w:rPr>
          <w:sz w:val="24"/>
          <w:szCs w:val="24"/>
        </w:rPr>
        <w:t>w</w:t>
      </w:r>
      <w:r w:rsidR="0089231D">
        <w:rPr>
          <w:sz w:val="24"/>
          <w:szCs w:val="24"/>
        </w:rPr>
        <w:t xml:space="preserve">ith the library importing code and press </w:t>
      </w:r>
      <w:r w:rsidR="0089231D">
        <w:rPr>
          <w:b/>
          <w:bCs/>
          <w:sz w:val="24"/>
          <w:szCs w:val="24"/>
        </w:rPr>
        <w:t>Shift+Return</w:t>
      </w:r>
      <w:r w:rsidR="0089231D">
        <w:rPr>
          <w:sz w:val="24"/>
          <w:szCs w:val="24"/>
        </w:rPr>
        <w:t xml:space="preserve"> to run it.</w:t>
      </w:r>
    </w:p>
    <w:p w14:paraId="4B957E7E" w14:textId="5711B132" w:rsidR="0036756C" w:rsidRPr="0036756C" w:rsidRDefault="00515941" w:rsidP="00515941">
      <w:pPr>
        <w:spacing w:before="0"/>
        <w:jc w:val="center"/>
        <w:rPr>
          <w:sz w:val="24"/>
          <w:szCs w:val="24"/>
        </w:rPr>
      </w:pPr>
      <w:r>
        <w:rPr>
          <w:noProof/>
          <w:sz w:val="24"/>
          <w:szCs w:val="24"/>
        </w:rPr>
        <w:drawing>
          <wp:inline distT="0" distB="0" distL="0" distR="0" wp14:anchorId="5CC7BCC1" wp14:editId="14383957">
            <wp:extent cx="4266613" cy="1250355"/>
            <wp:effectExtent l="38100" t="38100" r="38735" b="32385"/>
            <wp:docPr id="202700597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5977" name="Picture 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6068" cy="1267779"/>
                    </a:xfrm>
                    <a:prstGeom prst="rect">
                      <a:avLst/>
                    </a:prstGeom>
                    <a:ln w="38100">
                      <a:solidFill>
                        <a:schemeClr val="accent1">
                          <a:lumMod val="50000"/>
                        </a:schemeClr>
                      </a:solidFill>
                    </a:ln>
                  </pic:spPr>
                </pic:pic>
              </a:graphicData>
            </a:graphic>
          </wp:inline>
        </w:drawing>
      </w:r>
    </w:p>
    <w:p w14:paraId="37C8F523" w14:textId="1C10F454" w:rsidR="00A33E6E" w:rsidRPr="00BF29B5" w:rsidRDefault="0030419F" w:rsidP="00486115">
      <w:pPr>
        <w:pStyle w:val="ListParagraph"/>
        <w:numPr>
          <w:ilvl w:val="0"/>
          <w:numId w:val="7"/>
        </w:numPr>
        <w:spacing w:after="0"/>
        <w:rPr>
          <w:sz w:val="24"/>
          <w:szCs w:val="24"/>
        </w:rPr>
      </w:pPr>
      <w:r>
        <w:rPr>
          <w:sz w:val="24"/>
          <w:szCs w:val="24"/>
        </w:rPr>
        <w:t xml:space="preserve">At the top of the window, </w:t>
      </w:r>
      <w:r w:rsidR="004C24A8">
        <w:rPr>
          <w:sz w:val="24"/>
          <w:szCs w:val="24"/>
        </w:rPr>
        <w:t xml:space="preserve">a pop up will appear prompting you to </w:t>
      </w:r>
      <w:r w:rsidR="00B66183" w:rsidRPr="00B66183">
        <w:rPr>
          <w:b/>
          <w:bCs/>
          <w:sz w:val="24"/>
          <w:szCs w:val="24"/>
        </w:rPr>
        <w:t>select</w:t>
      </w:r>
      <w:r w:rsidR="004C24A8" w:rsidRPr="00B66183">
        <w:rPr>
          <w:b/>
          <w:bCs/>
          <w:sz w:val="24"/>
          <w:szCs w:val="24"/>
        </w:rPr>
        <w:t xml:space="preserve"> a kernel</w:t>
      </w:r>
      <w:r w:rsidR="004C24A8">
        <w:rPr>
          <w:sz w:val="24"/>
          <w:szCs w:val="24"/>
        </w:rPr>
        <w:t xml:space="preserve"> to run your code with. </w:t>
      </w:r>
      <w:r w:rsidR="00A33E6E">
        <w:rPr>
          <w:sz w:val="24"/>
          <w:szCs w:val="24"/>
        </w:rPr>
        <w:t xml:space="preserve">Click on </w:t>
      </w:r>
      <w:r w:rsidR="00A33E6E">
        <w:rPr>
          <w:b/>
          <w:bCs/>
          <w:sz w:val="24"/>
          <w:szCs w:val="24"/>
        </w:rPr>
        <w:t>Python Environments …</w:t>
      </w:r>
    </w:p>
    <w:p w14:paraId="1718F8C9" w14:textId="2DB1E746" w:rsidR="00BF29B5" w:rsidRPr="00BF29B5" w:rsidRDefault="00BF29B5" w:rsidP="00BF29B5">
      <w:pPr>
        <w:spacing w:before="0"/>
        <w:jc w:val="center"/>
        <w:rPr>
          <w:sz w:val="24"/>
          <w:szCs w:val="24"/>
        </w:rPr>
      </w:pPr>
      <w:r>
        <w:rPr>
          <w:noProof/>
          <w:sz w:val="24"/>
          <w:szCs w:val="24"/>
        </w:rPr>
        <w:drawing>
          <wp:inline distT="0" distB="0" distL="0" distR="0" wp14:anchorId="1D022E0B" wp14:editId="78C975AE">
            <wp:extent cx="4280682" cy="822294"/>
            <wp:effectExtent l="38100" t="38100" r="37465" b="41910"/>
            <wp:docPr id="1143725055"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5055" name="Picture 6"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838" cy="842494"/>
                    </a:xfrm>
                    <a:prstGeom prst="rect">
                      <a:avLst/>
                    </a:prstGeom>
                    <a:ln w="38100">
                      <a:solidFill>
                        <a:schemeClr val="accent1">
                          <a:lumMod val="50000"/>
                        </a:schemeClr>
                      </a:solidFill>
                    </a:ln>
                  </pic:spPr>
                </pic:pic>
              </a:graphicData>
            </a:graphic>
          </wp:inline>
        </w:drawing>
      </w:r>
    </w:p>
    <w:p w14:paraId="71A4F51A" w14:textId="4AEF1B60" w:rsidR="00B66183" w:rsidRDefault="004C24A8" w:rsidP="00D40030">
      <w:pPr>
        <w:pStyle w:val="ListParagraph"/>
        <w:numPr>
          <w:ilvl w:val="0"/>
          <w:numId w:val="7"/>
        </w:numPr>
        <w:spacing w:after="0"/>
        <w:rPr>
          <w:sz w:val="24"/>
          <w:szCs w:val="24"/>
        </w:rPr>
      </w:pPr>
      <w:r>
        <w:rPr>
          <w:sz w:val="24"/>
          <w:szCs w:val="24"/>
        </w:rPr>
        <w:t xml:space="preserve">Select the </w:t>
      </w:r>
      <w:r w:rsidRPr="00B66183">
        <w:rPr>
          <w:b/>
          <w:bCs/>
          <w:sz w:val="24"/>
          <w:szCs w:val="24"/>
        </w:rPr>
        <w:t>ECOSTRESS</w:t>
      </w:r>
      <w:r>
        <w:rPr>
          <w:sz w:val="24"/>
          <w:szCs w:val="24"/>
        </w:rPr>
        <w:t xml:space="preserve"> environment that you created, or another one if you have </w:t>
      </w:r>
      <w:r w:rsidR="00637A45">
        <w:rPr>
          <w:sz w:val="24"/>
          <w:szCs w:val="24"/>
        </w:rPr>
        <w:t>a different one you want to use.</w:t>
      </w:r>
    </w:p>
    <w:p w14:paraId="37CFF709" w14:textId="3B733FCB" w:rsidR="00B66183" w:rsidRDefault="00D40030" w:rsidP="00D40030">
      <w:pPr>
        <w:spacing w:before="0"/>
        <w:jc w:val="center"/>
        <w:rPr>
          <w:sz w:val="24"/>
          <w:szCs w:val="24"/>
        </w:rPr>
      </w:pPr>
      <w:r>
        <w:rPr>
          <w:noProof/>
        </w:rPr>
        <mc:AlternateContent>
          <mc:Choice Requires="wps">
            <w:drawing>
              <wp:anchor distT="0" distB="0" distL="114300" distR="114300" simplePos="0" relativeHeight="251658240" behindDoc="0" locked="0" layoutInCell="1" allowOverlap="1" wp14:anchorId="25DC6C9A" wp14:editId="4E4368AE">
                <wp:simplePos x="0" y="0"/>
                <wp:positionH relativeFrom="column">
                  <wp:posOffset>16510</wp:posOffset>
                </wp:positionH>
                <wp:positionV relativeFrom="paragraph">
                  <wp:posOffset>1512423</wp:posOffset>
                </wp:positionV>
                <wp:extent cx="5930900" cy="503555"/>
                <wp:effectExtent l="12700" t="12700" r="12700" b="17145"/>
                <wp:wrapNone/>
                <wp:docPr id="1818931392" name="Text Box 1"/>
                <wp:cNvGraphicFramePr/>
                <a:graphic xmlns:a="http://schemas.openxmlformats.org/drawingml/2006/main">
                  <a:graphicData uri="http://schemas.microsoft.com/office/word/2010/wordprocessingShape">
                    <wps:wsp>
                      <wps:cNvSpPr txBox="1"/>
                      <wps:spPr>
                        <a:xfrm>
                          <a:off x="0" y="0"/>
                          <a:ext cx="5930900" cy="503555"/>
                        </a:xfrm>
                        <a:prstGeom prst="rect">
                          <a:avLst/>
                        </a:prstGeom>
                        <a:solidFill>
                          <a:srgbClr val="D2DBC9"/>
                        </a:solidFill>
                        <a:ln w="19050">
                          <a:solidFill>
                            <a:srgbClr val="3C621C"/>
                          </a:solidFill>
                        </a:ln>
                      </wps:spPr>
                      <wps:txbx>
                        <w:txbxContent>
                          <w:p w14:paraId="20E54A94" w14:textId="1E880F70" w:rsidR="00DA4D90" w:rsidRPr="00637A45" w:rsidRDefault="00DA4D90" w:rsidP="00E44899">
                            <w:pPr>
                              <w:spacing w:before="0" w:after="0"/>
                              <w:rPr>
                                <w:sz w:val="24"/>
                                <w:szCs w:val="24"/>
                              </w:rPr>
                            </w:pPr>
                            <w:r w:rsidRPr="00BA08AB">
                              <w:rPr>
                                <w:b/>
                                <w:bCs/>
                                <w:sz w:val="24"/>
                                <w:szCs w:val="24"/>
                              </w:rPr>
                              <w:t>Tip</w:t>
                            </w:r>
                            <w:r w:rsidRPr="00BA08AB">
                              <w:rPr>
                                <w:sz w:val="24"/>
                                <w:szCs w:val="24"/>
                              </w:rPr>
                              <w:t xml:space="preserve">: </w:t>
                            </w:r>
                            <w:r w:rsidR="00637A45" w:rsidRPr="00FC1C8B">
                              <w:t xml:space="preserve">If you do not have an ECOSTRESS environment set up, follow the </w:t>
                            </w:r>
                            <w:r w:rsidR="00637A45" w:rsidRPr="00FC1C8B">
                              <w:rPr>
                                <w:b/>
                                <w:bCs/>
                              </w:rPr>
                              <w:t>Creating an Environment</w:t>
                            </w:r>
                            <w:r w:rsidR="00637A45" w:rsidRPr="00FC1C8B">
                              <w:t xml:space="preserve"> tutorial to </w:t>
                            </w:r>
                            <w:r w:rsidR="00E44899" w:rsidRPr="00FC1C8B">
                              <w:t>make one</w:t>
                            </w:r>
                            <w:r w:rsidR="00B66183" w:rsidRPr="00FC1C8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6C9A" id="_x0000_s1028" type="#_x0000_t202" style="position:absolute;left:0;text-align:left;margin-left:1.3pt;margin-top:119.1pt;width:467pt;height:3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" fillcolor="#d2dbc9" strokecolor="#3c621c" strokeweight="1.5pt">
                <v:textbox>
                  <w:txbxContent>
                    <w:p w14:paraId="20E54A94" w14:textId="1E880F70" w:rsidR="00DA4D90" w:rsidRPr="00637A45" w:rsidRDefault="00DA4D90" w:rsidP="00E44899">
                      <w:pPr>
                        <w:spacing w:before="0" w:after="0"/>
                        <w:rPr>
                          <w:sz w:val="24"/>
                          <w:szCs w:val="24"/>
                        </w:rPr>
                      </w:pPr>
                      <w:r w:rsidRPr="00BA08AB">
                        <w:rPr>
                          <w:b/>
                          <w:bCs/>
                          <w:sz w:val="24"/>
                          <w:szCs w:val="24"/>
                        </w:rPr>
                        <w:t>Tip</w:t>
                      </w:r>
                      <w:r w:rsidRPr="00BA08AB">
                        <w:rPr>
                          <w:sz w:val="24"/>
                          <w:szCs w:val="24"/>
                        </w:rPr>
                        <w:t xml:space="preserve">: </w:t>
                      </w:r>
                      <w:r w:rsidR="00637A45" w:rsidRPr="00FC1C8B">
                        <w:t xml:space="preserve">If you do not have an ECOSTRESS environment set up, follow the </w:t>
                      </w:r>
                      <w:r w:rsidR="00637A45" w:rsidRPr="00FC1C8B">
                        <w:rPr>
                          <w:b/>
                          <w:bCs/>
                        </w:rPr>
                        <w:t>Creating an Environment</w:t>
                      </w:r>
                      <w:r w:rsidR="00637A45" w:rsidRPr="00FC1C8B">
                        <w:t xml:space="preserve"> tutorial to </w:t>
                      </w:r>
                      <w:r w:rsidR="00E44899" w:rsidRPr="00FC1C8B">
                        <w:t>make one</w:t>
                      </w:r>
                      <w:r w:rsidR="00B66183" w:rsidRPr="00FC1C8B">
                        <w:t>.</w:t>
                      </w:r>
                    </w:p>
                  </w:txbxContent>
                </v:textbox>
              </v:shape>
            </w:pict>
          </mc:Fallback>
        </mc:AlternateContent>
      </w:r>
      <w:r w:rsidR="004C5308">
        <w:rPr>
          <w:noProof/>
          <w:sz w:val="24"/>
          <w:szCs w:val="24"/>
        </w:rPr>
        <w:drawing>
          <wp:inline distT="0" distB="0" distL="0" distR="0" wp14:anchorId="2581AB5A" wp14:editId="52F76ACF">
            <wp:extent cx="4428392" cy="1351227"/>
            <wp:effectExtent l="38100" t="38100" r="42545" b="33655"/>
            <wp:docPr id="494796926"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6926" name="Picture 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5724" cy="1380926"/>
                    </a:xfrm>
                    <a:prstGeom prst="rect">
                      <a:avLst/>
                    </a:prstGeom>
                    <a:ln w="38100">
                      <a:solidFill>
                        <a:schemeClr val="accent1">
                          <a:lumMod val="50000"/>
                        </a:schemeClr>
                      </a:solidFill>
                    </a:ln>
                  </pic:spPr>
                </pic:pic>
              </a:graphicData>
            </a:graphic>
          </wp:inline>
        </w:drawing>
      </w:r>
    </w:p>
    <w:p w14:paraId="35928045" w14:textId="2C4DB05A" w:rsidR="00B029EB" w:rsidRDefault="00B029EB" w:rsidP="002451FB">
      <w:pPr>
        <w:jc w:val="center"/>
        <w:rPr>
          <w:sz w:val="24"/>
          <w:szCs w:val="24"/>
        </w:rPr>
      </w:pPr>
    </w:p>
    <w:p w14:paraId="196866CE" w14:textId="4112CCCF" w:rsidR="00B029EB" w:rsidRPr="00FC1C8B" w:rsidRDefault="00B029EB" w:rsidP="002451FB">
      <w:pPr>
        <w:jc w:val="center"/>
        <w:rPr>
          <w:sz w:val="10"/>
          <w:szCs w:val="10"/>
        </w:rPr>
      </w:pPr>
    </w:p>
    <w:p w14:paraId="6F3380AD" w14:textId="7669EA88" w:rsidR="0001542E" w:rsidRDefault="00D64AA1" w:rsidP="00486115">
      <w:pPr>
        <w:pStyle w:val="ListParagraph"/>
        <w:numPr>
          <w:ilvl w:val="0"/>
          <w:numId w:val="7"/>
        </w:numPr>
        <w:spacing w:after="0"/>
        <w:rPr>
          <w:sz w:val="24"/>
          <w:szCs w:val="24"/>
        </w:rPr>
      </w:pPr>
      <w:r w:rsidRPr="00C355B3">
        <w:rPr>
          <w:sz w:val="24"/>
          <w:szCs w:val="24"/>
        </w:rPr>
        <w:t xml:space="preserve">Let the code run for a few seconds. You will see the </w:t>
      </w:r>
      <w:r w:rsidRPr="00C355B3">
        <w:rPr>
          <w:b/>
          <w:bCs/>
          <w:sz w:val="24"/>
          <w:szCs w:val="24"/>
        </w:rPr>
        <w:t>seconds counting</w:t>
      </w:r>
      <w:r w:rsidR="00C355B3" w:rsidRPr="00C355B3">
        <w:rPr>
          <w:b/>
          <w:bCs/>
          <w:sz w:val="24"/>
          <w:szCs w:val="24"/>
        </w:rPr>
        <w:t xml:space="preserve"> up</w:t>
      </w:r>
      <w:r w:rsidRPr="00C355B3">
        <w:rPr>
          <w:sz w:val="24"/>
          <w:szCs w:val="24"/>
        </w:rPr>
        <w:t xml:space="preserve"> in the bottom left of the </w:t>
      </w:r>
      <w:r w:rsidR="000C56F6">
        <w:rPr>
          <w:sz w:val="24"/>
          <w:szCs w:val="24"/>
        </w:rPr>
        <w:t>cell</w:t>
      </w:r>
      <w:r w:rsidR="00C355B3" w:rsidRPr="00C355B3">
        <w:rPr>
          <w:sz w:val="24"/>
          <w:szCs w:val="24"/>
        </w:rPr>
        <w:t xml:space="preserve">. You will know it is done when a </w:t>
      </w:r>
      <w:r w:rsidR="00C355B3" w:rsidRPr="000C486E">
        <w:rPr>
          <w:b/>
          <w:bCs/>
          <w:sz w:val="24"/>
          <w:szCs w:val="24"/>
        </w:rPr>
        <w:t>green check mark</w:t>
      </w:r>
      <w:r w:rsidR="00C355B3" w:rsidRPr="00C355B3">
        <w:rPr>
          <w:sz w:val="24"/>
          <w:szCs w:val="24"/>
        </w:rPr>
        <w:t xml:space="preserve"> appears.</w:t>
      </w:r>
    </w:p>
    <w:p w14:paraId="37C9D65A" w14:textId="4876DB3B" w:rsidR="009077C8" w:rsidRPr="009077C8" w:rsidRDefault="009077C8" w:rsidP="009077C8">
      <w:pPr>
        <w:spacing w:before="0"/>
        <w:jc w:val="center"/>
        <w:rPr>
          <w:sz w:val="24"/>
          <w:szCs w:val="24"/>
        </w:rPr>
      </w:pPr>
      <w:r>
        <w:rPr>
          <w:noProof/>
          <w:sz w:val="24"/>
          <w:szCs w:val="24"/>
        </w:rPr>
        <w:drawing>
          <wp:inline distT="0" distB="0" distL="0" distR="0" wp14:anchorId="12C53D21" wp14:editId="0F733CFD">
            <wp:extent cx="2936900" cy="1178756"/>
            <wp:effectExtent l="38100" t="38100" r="34925" b="40640"/>
            <wp:docPr id="408983329"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83329" name="Picture 8"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7461" cy="1195036"/>
                    </a:xfrm>
                    <a:prstGeom prst="rect">
                      <a:avLst/>
                    </a:prstGeom>
                    <a:ln w="38100">
                      <a:solidFill>
                        <a:schemeClr val="accent1">
                          <a:lumMod val="50000"/>
                        </a:schemeClr>
                      </a:solidFill>
                    </a:ln>
                  </pic:spPr>
                </pic:pic>
              </a:graphicData>
            </a:graphic>
          </wp:inline>
        </w:drawing>
      </w:r>
    </w:p>
    <w:p w14:paraId="3BC75841" w14:textId="1AEAB7D9" w:rsidR="000C486E" w:rsidRDefault="00CA35A2" w:rsidP="00486115">
      <w:pPr>
        <w:pStyle w:val="ListParagraph"/>
        <w:numPr>
          <w:ilvl w:val="0"/>
          <w:numId w:val="7"/>
        </w:numPr>
        <w:rPr>
          <w:sz w:val="24"/>
          <w:szCs w:val="24"/>
        </w:rPr>
      </w:pPr>
      <w:r>
        <w:rPr>
          <w:sz w:val="24"/>
          <w:szCs w:val="24"/>
        </w:rPr>
        <w:lastRenderedPageBreak/>
        <w:t xml:space="preserve">Continue this </w:t>
      </w:r>
      <w:r w:rsidR="00A61E8D">
        <w:rPr>
          <w:sz w:val="24"/>
          <w:szCs w:val="24"/>
        </w:rPr>
        <w:t>process</w:t>
      </w:r>
      <w:r>
        <w:rPr>
          <w:sz w:val="24"/>
          <w:szCs w:val="24"/>
        </w:rPr>
        <w:t xml:space="preserve"> of running each block of code, in order from top to bottom, by clicking into the module with the code</w:t>
      </w:r>
      <w:r w:rsidR="00A61E8D">
        <w:rPr>
          <w:sz w:val="24"/>
          <w:szCs w:val="24"/>
        </w:rPr>
        <w:t xml:space="preserve"> and pressing </w:t>
      </w:r>
      <w:r w:rsidR="00A61E8D">
        <w:rPr>
          <w:b/>
          <w:bCs/>
          <w:sz w:val="24"/>
          <w:szCs w:val="24"/>
        </w:rPr>
        <w:t>Shift+Return</w:t>
      </w:r>
      <w:r w:rsidR="00A61E8D">
        <w:rPr>
          <w:sz w:val="24"/>
          <w:szCs w:val="24"/>
        </w:rPr>
        <w:t xml:space="preserve">. </w:t>
      </w:r>
    </w:p>
    <w:p w14:paraId="125F573D" w14:textId="2D052B54" w:rsidR="00BE1EE3" w:rsidRPr="004B3C77" w:rsidRDefault="001807B9" w:rsidP="00486115">
      <w:pPr>
        <w:pStyle w:val="ListParagraph"/>
        <w:numPr>
          <w:ilvl w:val="1"/>
          <w:numId w:val="7"/>
        </w:numPr>
        <w:spacing w:after="0"/>
        <w:rPr>
          <w:sz w:val="24"/>
          <w:szCs w:val="24"/>
        </w:rPr>
      </w:pPr>
      <w:r>
        <w:rPr>
          <w:sz w:val="24"/>
          <w:szCs w:val="24"/>
        </w:rPr>
        <w:t xml:space="preserve">The </w:t>
      </w:r>
      <w:r>
        <w:rPr>
          <w:b/>
          <w:bCs/>
          <w:sz w:val="24"/>
          <w:szCs w:val="24"/>
        </w:rPr>
        <w:t xml:space="preserve">Load and View the Surface Temperature Image </w:t>
      </w:r>
      <w:r>
        <w:rPr>
          <w:sz w:val="24"/>
          <w:szCs w:val="24"/>
        </w:rPr>
        <w:t xml:space="preserve">section will generate a map showing the </w:t>
      </w:r>
      <w:r w:rsidR="00D10832">
        <w:rPr>
          <w:sz w:val="24"/>
          <w:szCs w:val="24"/>
        </w:rPr>
        <w:t>s</w:t>
      </w:r>
      <w:r w:rsidR="00CF6EB7">
        <w:rPr>
          <w:sz w:val="24"/>
          <w:szCs w:val="24"/>
        </w:rPr>
        <w:t xml:space="preserve">urface </w:t>
      </w:r>
      <w:r w:rsidR="00D10832">
        <w:rPr>
          <w:sz w:val="24"/>
          <w:szCs w:val="24"/>
        </w:rPr>
        <w:t>t</w:t>
      </w:r>
      <w:r w:rsidR="00CF6EB7">
        <w:rPr>
          <w:sz w:val="24"/>
          <w:szCs w:val="24"/>
        </w:rPr>
        <w:t>emperature</w:t>
      </w:r>
      <w:r w:rsidR="00781C26">
        <w:rPr>
          <w:sz w:val="24"/>
          <w:szCs w:val="24"/>
        </w:rPr>
        <w:t xml:space="preserve"> of the </w:t>
      </w:r>
      <w:r w:rsidR="00107792">
        <w:rPr>
          <w:sz w:val="24"/>
          <w:szCs w:val="24"/>
        </w:rPr>
        <w:t>LST file you uploaded.</w:t>
      </w:r>
      <w:r w:rsidR="00FF1D74">
        <w:rPr>
          <w:sz w:val="24"/>
          <w:szCs w:val="24"/>
        </w:rPr>
        <w:t xml:space="preserve"> </w:t>
      </w:r>
      <w:r w:rsidR="00BE1EE3" w:rsidRPr="004B3C77">
        <w:rPr>
          <w:b/>
          <w:bCs/>
          <w:sz w:val="24"/>
          <w:szCs w:val="24"/>
        </w:rPr>
        <w:t xml:space="preserve">Example: </w:t>
      </w:r>
    </w:p>
    <w:p w14:paraId="6369B7D4" w14:textId="371C503D" w:rsidR="00BE1EE3" w:rsidRPr="00BE1EE3" w:rsidRDefault="004B3C77" w:rsidP="004B3C77">
      <w:pPr>
        <w:spacing w:before="0"/>
        <w:jc w:val="center"/>
        <w:rPr>
          <w:b/>
          <w:bCs/>
          <w:sz w:val="24"/>
          <w:szCs w:val="24"/>
        </w:rPr>
      </w:pPr>
      <w:r>
        <w:rPr>
          <w:b/>
          <w:bCs/>
          <w:noProof/>
          <w:sz w:val="24"/>
          <w:szCs w:val="24"/>
        </w:rPr>
        <w:drawing>
          <wp:inline distT="0" distB="0" distL="0" distR="0" wp14:anchorId="543EFF2A" wp14:editId="0544E466">
            <wp:extent cx="3876318" cy="2662897"/>
            <wp:effectExtent l="38100" t="38100" r="35560" b="42545"/>
            <wp:docPr id="140000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498" name="Picture 140000498"/>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906657" cy="268373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F8E49E" w14:textId="7C397B2D" w:rsidR="00107792" w:rsidRPr="00FF1D74" w:rsidRDefault="00107792" w:rsidP="00486115">
      <w:pPr>
        <w:pStyle w:val="ListParagraph"/>
        <w:numPr>
          <w:ilvl w:val="1"/>
          <w:numId w:val="7"/>
        </w:numPr>
        <w:spacing w:after="0"/>
        <w:rPr>
          <w:sz w:val="24"/>
          <w:szCs w:val="24"/>
        </w:rPr>
      </w:pPr>
      <w:r>
        <w:rPr>
          <w:sz w:val="24"/>
          <w:szCs w:val="24"/>
        </w:rPr>
        <w:t xml:space="preserve">The </w:t>
      </w:r>
      <w:r>
        <w:rPr>
          <w:b/>
          <w:bCs/>
          <w:sz w:val="24"/>
          <w:szCs w:val="24"/>
        </w:rPr>
        <w:t>Load and View the Cloud Mask</w:t>
      </w:r>
      <w:r>
        <w:rPr>
          <w:sz w:val="24"/>
          <w:szCs w:val="24"/>
        </w:rPr>
        <w:t xml:space="preserve"> section will </w:t>
      </w:r>
      <w:r w:rsidR="00794603">
        <w:rPr>
          <w:sz w:val="24"/>
          <w:szCs w:val="24"/>
        </w:rPr>
        <w:t>map</w:t>
      </w:r>
      <w:r>
        <w:rPr>
          <w:sz w:val="24"/>
          <w:szCs w:val="24"/>
        </w:rPr>
        <w:t xml:space="preserve"> </w:t>
      </w:r>
      <w:r w:rsidR="00794603">
        <w:rPr>
          <w:sz w:val="24"/>
          <w:szCs w:val="24"/>
        </w:rPr>
        <w:t>the</w:t>
      </w:r>
      <w:r>
        <w:rPr>
          <w:sz w:val="24"/>
          <w:szCs w:val="24"/>
        </w:rPr>
        <w:t xml:space="preserve"> binary image of </w:t>
      </w:r>
      <w:r w:rsidR="00D10832">
        <w:rPr>
          <w:sz w:val="24"/>
          <w:szCs w:val="24"/>
        </w:rPr>
        <w:t xml:space="preserve">the cloud mask you uploaded. </w:t>
      </w:r>
      <w:r w:rsidR="00000925">
        <w:rPr>
          <w:sz w:val="24"/>
          <w:szCs w:val="24"/>
        </w:rPr>
        <w:t xml:space="preserve">The blue shows areas that are good to be kept, and the </w:t>
      </w:r>
      <w:r w:rsidR="00000925" w:rsidRPr="00000925">
        <w:rPr>
          <w:b/>
          <w:bCs/>
          <w:sz w:val="24"/>
          <w:szCs w:val="24"/>
        </w:rPr>
        <w:t>red</w:t>
      </w:r>
      <w:r w:rsidR="00000925">
        <w:rPr>
          <w:sz w:val="24"/>
          <w:szCs w:val="24"/>
        </w:rPr>
        <w:t xml:space="preserve"> shows areas that </w:t>
      </w:r>
      <w:r w:rsidR="00000925" w:rsidRPr="00000925">
        <w:rPr>
          <w:b/>
          <w:bCs/>
          <w:sz w:val="24"/>
          <w:szCs w:val="24"/>
        </w:rPr>
        <w:t>should be removed</w:t>
      </w:r>
      <w:r w:rsidR="00000925">
        <w:rPr>
          <w:sz w:val="24"/>
          <w:szCs w:val="24"/>
        </w:rPr>
        <w:t xml:space="preserve"> due to possible cloud cover.</w:t>
      </w:r>
      <w:r w:rsidR="00FF1D74">
        <w:rPr>
          <w:sz w:val="24"/>
          <w:szCs w:val="24"/>
        </w:rPr>
        <w:t xml:space="preserve"> </w:t>
      </w:r>
      <w:r w:rsidR="00FF1D74" w:rsidRPr="004B3C77">
        <w:rPr>
          <w:b/>
          <w:bCs/>
          <w:sz w:val="24"/>
          <w:szCs w:val="24"/>
        </w:rPr>
        <w:t>Example:</w:t>
      </w:r>
    </w:p>
    <w:p w14:paraId="1050A006" w14:textId="13BFF672" w:rsidR="00FF1D74" w:rsidRPr="00FF1D74" w:rsidRDefault="00FF1D74" w:rsidP="00174ED9">
      <w:pPr>
        <w:spacing w:before="0"/>
        <w:jc w:val="center"/>
        <w:rPr>
          <w:sz w:val="24"/>
          <w:szCs w:val="24"/>
        </w:rPr>
      </w:pPr>
      <w:r>
        <w:rPr>
          <w:noProof/>
          <w:sz w:val="24"/>
          <w:szCs w:val="24"/>
        </w:rPr>
        <w:drawing>
          <wp:inline distT="0" distB="0" distL="0" distR="0" wp14:anchorId="465E34C0" wp14:editId="68DDEC1C">
            <wp:extent cx="4097802" cy="2812424"/>
            <wp:effectExtent l="38100" t="38100" r="42545" b="32385"/>
            <wp:docPr id="190473951"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951" name="Picture 17"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7845" cy="283304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5677F01" w14:textId="192E9D27" w:rsidR="000D695E" w:rsidRPr="00174ED9" w:rsidRDefault="007302ED" w:rsidP="00486115">
      <w:pPr>
        <w:pStyle w:val="ListParagraph"/>
        <w:numPr>
          <w:ilvl w:val="1"/>
          <w:numId w:val="7"/>
        </w:numPr>
        <w:spacing w:after="0"/>
        <w:rPr>
          <w:sz w:val="24"/>
          <w:szCs w:val="24"/>
        </w:rPr>
      </w:pPr>
      <w:r>
        <w:rPr>
          <w:sz w:val="24"/>
          <w:szCs w:val="24"/>
        </w:rPr>
        <w:lastRenderedPageBreak/>
        <w:t xml:space="preserve">The </w:t>
      </w:r>
      <w:r>
        <w:rPr>
          <w:b/>
          <w:bCs/>
          <w:sz w:val="24"/>
          <w:szCs w:val="24"/>
        </w:rPr>
        <w:t>Apply the Cloud Mask to the Surface Temperature Image</w:t>
      </w:r>
      <w:r>
        <w:rPr>
          <w:sz w:val="24"/>
          <w:szCs w:val="24"/>
        </w:rPr>
        <w:t xml:space="preserve"> section </w:t>
      </w:r>
      <w:r w:rsidR="00794603">
        <w:rPr>
          <w:sz w:val="24"/>
          <w:szCs w:val="24"/>
        </w:rPr>
        <w:t xml:space="preserve">will generate </w:t>
      </w:r>
      <w:r w:rsidR="00000925">
        <w:rPr>
          <w:sz w:val="24"/>
          <w:szCs w:val="24"/>
        </w:rPr>
        <w:t xml:space="preserve">a map of surface temperature, but with areas where clouds are indicated removed. This is the image that </w:t>
      </w:r>
      <w:r w:rsidR="00DD26AB">
        <w:rPr>
          <w:sz w:val="24"/>
          <w:szCs w:val="24"/>
        </w:rPr>
        <w:t xml:space="preserve">will be saved to your output folder when you run the final </w:t>
      </w:r>
      <w:r w:rsidR="00DD26AB">
        <w:rPr>
          <w:b/>
          <w:bCs/>
          <w:sz w:val="24"/>
          <w:szCs w:val="24"/>
        </w:rPr>
        <w:t>Save the Masked Image</w:t>
      </w:r>
      <w:r w:rsidR="00DD26AB">
        <w:rPr>
          <w:sz w:val="24"/>
          <w:szCs w:val="24"/>
        </w:rPr>
        <w:t xml:space="preserve"> section of the code.</w:t>
      </w:r>
      <w:r w:rsidR="00FF1D74">
        <w:rPr>
          <w:sz w:val="24"/>
          <w:szCs w:val="24"/>
        </w:rPr>
        <w:t xml:space="preserve"> </w:t>
      </w:r>
      <w:r w:rsidR="00FF1D74" w:rsidRPr="004B3C77">
        <w:rPr>
          <w:b/>
          <w:bCs/>
          <w:sz w:val="24"/>
          <w:szCs w:val="24"/>
        </w:rPr>
        <w:t>Example:</w:t>
      </w:r>
    </w:p>
    <w:p w14:paraId="5FD3A889" w14:textId="04E59D00" w:rsidR="00174ED9" w:rsidRPr="00174ED9" w:rsidRDefault="00174ED9" w:rsidP="00174ED9">
      <w:pPr>
        <w:spacing w:before="0" w:after="0"/>
        <w:ind w:left="1080"/>
        <w:jc w:val="center"/>
        <w:rPr>
          <w:sz w:val="24"/>
          <w:szCs w:val="24"/>
        </w:rPr>
      </w:pPr>
      <w:r>
        <w:rPr>
          <w:noProof/>
          <w:sz w:val="24"/>
          <w:szCs w:val="24"/>
        </w:rPr>
        <w:drawing>
          <wp:inline distT="0" distB="0" distL="0" distR="0" wp14:anchorId="77C4B548" wp14:editId="506B7268">
            <wp:extent cx="4054390" cy="2783928"/>
            <wp:effectExtent l="38100" t="38100" r="35560" b="35560"/>
            <wp:docPr id="1139871074"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1074" name="Picture 18"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1349" cy="280243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27A3A8" w14:textId="0BFB573E" w:rsidR="001A5318" w:rsidRDefault="00174ED9" w:rsidP="00486115">
      <w:pPr>
        <w:pStyle w:val="ListParagraph"/>
        <w:numPr>
          <w:ilvl w:val="1"/>
          <w:numId w:val="7"/>
        </w:numPr>
        <w:spacing w:after="0"/>
        <w:rPr>
          <w:sz w:val="24"/>
          <w:szCs w:val="24"/>
        </w:rPr>
      </w:pPr>
      <w:r w:rsidRPr="00726775">
        <w:rPr>
          <w:sz w:val="24"/>
          <w:szCs w:val="24"/>
        </w:rPr>
        <w:t xml:space="preserve">Finally, the </w:t>
      </w:r>
      <w:r w:rsidR="00726775">
        <w:rPr>
          <w:b/>
          <w:bCs/>
          <w:sz w:val="24"/>
          <w:szCs w:val="24"/>
        </w:rPr>
        <w:t>Save the Masked Image</w:t>
      </w:r>
      <w:r w:rsidR="00726775">
        <w:rPr>
          <w:sz w:val="24"/>
          <w:szCs w:val="24"/>
        </w:rPr>
        <w:t xml:space="preserve"> section will save the masked image as a </w:t>
      </w:r>
      <w:r w:rsidR="00A01F4A">
        <w:rPr>
          <w:sz w:val="24"/>
          <w:szCs w:val="24"/>
        </w:rPr>
        <w:t>.</w:t>
      </w:r>
      <w:r w:rsidR="00726775">
        <w:rPr>
          <w:sz w:val="24"/>
          <w:szCs w:val="24"/>
        </w:rPr>
        <w:t>tif file into the folder that you sp</w:t>
      </w:r>
      <w:r w:rsidR="00196C9C">
        <w:rPr>
          <w:sz w:val="24"/>
          <w:szCs w:val="24"/>
        </w:rPr>
        <w:t xml:space="preserve">ecified as your outputs folder. You can check to make sure that a file is present in that folder </w:t>
      </w:r>
      <w:r w:rsidR="002C52D5">
        <w:rPr>
          <w:sz w:val="24"/>
          <w:szCs w:val="24"/>
        </w:rPr>
        <w:t>so that you know</w:t>
      </w:r>
      <w:r w:rsidR="00196C9C">
        <w:rPr>
          <w:sz w:val="24"/>
          <w:szCs w:val="24"/>
        </w:rPr>
        <w:t xml:space="preserve"> your code ran</w:t>
      </w:r>
      <w:r w:rsidR="007219F9">
        <w:rPr>
          <w:sz w:val="24"/>
          <w:szCs w:val="24"/>
        </w:rPr>
        <w:t xml:space="preserve"> correctl</w:t>
      </w:r>
      <w:r w:rsidR="001A5318">
        <w:rPr>
          <w:sz w:val="24"/>
          <w:szCs w:val="24"/>
        </w:rPr>
        <w:t>y.</w:t>
      </w:r>
    </w:p>
    <w:p w14:paraId="2CA4DC43" w14:textId="322F32F7" w:rsidR="00196C9C" w:rsidRPr="001A5318" w:rsidRDefault="00C075BC" w:rsidP="001A5318">
      <w:pPr>
        <w:spacing w:before="0" w:after="0"/>
        <w:jc w:val="center"/>
        <w:rPr>
          <w:sz w:val="24"/>
          <w:szCs w:val="24"/>
        </w:rPr>
      </w:pPr>
      <w:r>
        <w:rPr>
          <w:noProof/>
        </w:rPr>
        <w:drawing>
          <wp:inline distT="0" distB="0" distL="0" distR="0" wp14:anchorId="1C557596" wp14:editId="5649573D">
            <wp:extent cx="4943803" cy="1225915"/>
            <wp:effectExtent l="38100" t="38100" r="34925" b="44450"/>
            <wp:docPr id="120771778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7789" name="Picture 19"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64215" cy="123097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713832" w14:textId="1BF84000" w:rsidR="00EF11AB" w:rsidRPr="008D20EC" w:rsidRDefault="00196C9C" w:rsidP="0006513F">
      <w:pPr>
        <w:spacing w:after="0"/>
        <w:jc w:val="center"/>
        <w:rPr>
          <w:sz w:val="24"/>
          <w:szCs w:val="24"/>
        </w:rPr>
      </w:pPr>
      <w:r>
        <w:rPr>
          <w:sz w:val="24"/>
          <w:szCs w:val="24"/>
        </w:rPr>
        <w:t>You have now cloud masked an individual ECOSTRESS image!</w:t>
      </w:r>
    </w:p>
    <w:sectPr w:rsidR="00EF11AB" w:rsidRPr="008D20EC" w:rsidSect="000B0AA0">
      <w:footerReference w:type="even" r:id="rId36"/>
      <w:footerReference w:type="default" r:id="rId37"/>
      <w:headerReference w:type="firs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D7D42" w14:textId="77777777" w:rsidR="00D01C97" w:rsidRDefault="00D01C97" w:rsidP="00FA7F74">
      <w:pPr>
        <w:spacing w:before="0" w:after="0" w:line="240" w:lineRule="auto"/>
      </w:pPr>
      <w:r>
        <w:separator/>
      </w:r>
    </w:p>
  </w:endnote>
  <w:endnote w:type="continuationSeparator" w:id="0">
    <w:p w14:paraId="1FF7EE8D" w14:textId="77777777" w:rsidR="00D01C97" w:rsidRDefault="00D01C97" w:rsidP="00FA7F74">
      <w:pPr>
        <w:spacing w:before="0" w:after="0" w:line="240" w:lineRule="auto"/>
      </w:pPr>
      <w:r>
        <w:continuationSeparator/>
      </w:r>
    </w:p>
  </w:endnote>
  <w:endnote w:type="continuationNotice" w:id="1">
    <w:p w14:paraId="37542CA2" w14:textId="77777777" w:rsidR="00D01C97" w:rsidRDefault="00D01C9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510FF13D"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A68DB2"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071D9417"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C6F9B8" w14:textId="77777777" w:rsidR="005938AA" w:rsidRDefault="005C5A32" w:rsidP="005C5A32">
    <w:pPr>
      <w:pStyle w:val="Footer"/>
      <w:jc w:val="right"/>
    </w:pPr>
    <w:r>
      <w:rPr>
        <w:noProof/>
      </w:rPr>
      <w:drawing>
        <wp:inline distT="0" distB="0" distL="0" distR="0" wp14:anchorId="167F9FC0" wp14:editId="392042D2">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25B0435D" wp14:editId="76150ECA">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8E36C" w14:textId="77777777" w:rsidR="00D01C97" w:rsidRDefault="00D01C97" w:rsidP="00FA7F74">
      <w:pPr>
        <w:spacing w:before="0" w:after="0" w:line="240" w:lineRule="auto"/>
      </w:pPr>
      <w:r>
        <w:separator/>
      </w:r>
    </w:p>
  </w:footnote>
  <w:footnote w:type="continuationSeparator" w:id="0">
    <w:p w14:paraId="02805703" w14:textId="77777777" w:rsidR="00D01C97" w:rsidRDefault="00D01C97" w:rsidP="00FA7F74">
      <w:pPr>
        <w:spacing w:before="0" w:after="0" w:line="240" w:lineRule="auto"/>
      </w:pPr>
      <w:r>
        <w:continuationSeparator/>
      </w:r>
    </w:p>
  </w:footnote>
  <w:footnote w:type="continuationNotice" w:id="1">
    <w:p w14:paraId="7F876C23" w14:textId="77777777" w:rsidR="00D01C97" w:rsidRDefault="00D01C9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EB42C" w14:textId="77777777" w:rsidR="000B0AA0" w:rsidRPr="0068540C" w:rsidRDefault="000B0AA0" w:rsidP="000B0AA0">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0A5210D0" w14:textId="77777777" w:rsidR="000B0AA0" w:rsidRDefault="000B0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176B97"/>
    <w:multiLevelType w:val="hybridMultilevel"/>
    <w:tmpl w:val="01C2C6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527647B2"/>
    <w:multiLevelType w:val="hybridMultilevel"/>
    <w:tmpl w:val="01C2C6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9764F9"/>
    <w:multiLevelType w:val="hybridMultilevel"/>
    <w:tmpl w:val="CE504E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6687441">
    <w:abstractNumId w:val="4"/>
  </w:num>
  <w:num w:numId="2" w16cid:durableId="963971905">
    <w:abstractNumId w:val="3"/>
  </w:num>
  <w:num w:numId="3" w16cid:durableId="74016380">
    <w:abstractNumId w:val="2"/>
  </w:num>
  <w:num w:numId="4" w16cid:durableId="241303958">
    <w:abstractNumId w:val="4"/>
  </w:num>
  <w:num w:numId="5" w16cid:durableId="1147549480">
    <w:abstractNumId w:val="1"/>
  </w:num>
  <w:num w:numId="6" w16cid:durableId="2078428798">
    <w:abstractNumId w:val="5"/>
  </w:num>
  <w:num w:numId="7" w16cid:durableId="1341547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464"/>
    <w:rsid w:val="00000925"/>
    <w:rsid w:val="000055DC"/>
    <w:rsid w:val="00011D79"/>
    <w:rsid w:val="00012705"/>
    <w:rsid w:val="0001542E"/>
    <w:rsid w:val="00017185"/>
    <w:rsid w:val="00030C54"/>
    <w:rsid w:val="0006513F"/>
    <w:rsid w:val="0006566A"/>
    <w:rsid w:val="00095C64"/>
    <w:rsid w:val="000A1FFD"/>
    <w:rsid w:val="000B0AA0"/>
    <w:rsid w:val="000B7521"/>
    <w:rsid w:val="000C034E"/>
    <w:rsid w:val="000C486E"/>
    <w:rsid w:val="000C56F6"/>
    <w:rsid w:val="000D695E"/>
    <w:rsid w:val="000F57F5"/>
    <w:rsid w:val="001007B6"/>
    <w:rsid w:val="00107792"/>
    <w:rsid w:val="00123E3F"/>
    <w:rsid w:val="00132C23"/>
    <w:rsid w:val="00140A50"/>
    <w:rsid w:val="00150AD0"/>
    <w:rsid w:val="00153609"/>
    <w:rsid w:val="00170F09"/>
    <w:rsid w:val="00174ED9"/>
    <w:rsid w:val="001754F4"/>
    <w:rsid w:val="001807B9"/>
    <w:rsid w:val="00196C9C"/>
    <w:rsid w:val="001A5318"/>
    <w:rsid w:val="001B41B5"/>
    <w:rsid w:val="001C55FC"/>
    <w:rsid w:val="001E2300"/>
    <w:rsid w:val="001E56CF"/>
    <w:rsid w:val="001F767E"/>
    <w:rsid w:val="0021298D"/>
    <w:rsid w:val="0023115E"/>
    <w:rsid w:val="002367CE"/>
    <w:rsid w:val="002451FB"/>
    <w:rsid w:val="0025313C"/>
    <w:rsid w:val="002668AD"/>
    <w:rsid w:val="00272A8B"/>
    <w:rsid w:val="002763AE"/>
    <w:rsid w:val="00296BE6"/>
    <w:rsid w:val="002A4E75"/>
    <w:rsid w:val="002B03DB"/>
    <w:rsid w:val="002B12F7"/>
    <w:rsid w:val="002B757B"/>
    <w:rsid w:val="002C446F"/>
    <w:rsid w:val="002C52D5"/>
    <w:rsid w:val="002F0E02"/>
    <w:rsid w:val="0030419F"/>
    <w:rsid w:val="003328A3"/>
    <w:rsid w:val="00342823"/>
    <w:rsid w:val="0034340B"/>
    <w:rsid w:val="003604AD"/>
    <w:rsid w:val="0036756C"/>
    <w:rsid w:val="00377C5C"/>
    <w:rsid w:val="00392A4B"/>
    <w:rsid w:val="003A3131"/>
    <w:rsid w:val="003B5CE0"/>
    <w:rsid w:val="003F0943"/>
    <w:rsid w:val="00416924"/>
    <w:rsid w:val="00420464"/>
    <w:rsid w:val="00422CFE"/>
    <w:rsid w:val="0042584A"/>
    <w:rsid w:val="00425A86"/>
    <w:rsid w:val="0043109A"/>
    <w:rsid w:val="0044116E"/>
    <w:rsid w:val="00463668"/>
    <w:rsid w:val="004729D4"/>
    <w:rsid w:val="00481982"/>
    <w:rsid w:val="004832D4"/>
    <w:rsid w:val="00486115"/>
    <w:rsid w:val="004B3C77"/>
    <w:rsid w:val="004C24A8"/>
    <w:rsid w:val="004C4F9D"/>
    <w:rsid w:val="004C5308"/>
    <w:rsid w:val="004D0F3B"/>
    <w:rsid w:val="004D213B"/>
    <w:rsid w:val="004D29C1"/>
    <w:rsid w:val="004D71C8"/>
    <w:rsid w:val="004D748D"/>
    <w:rsid w:val="00500EB9"/>
    <w:rsid w:val="00515941"/>
    <w:rsid w:val="00516090"/>
    <w:rsid w:val="00517013"/>
    <w:rsid w:val="005333C2"/>
    <w:rsid w:val="00535B5F"/>
    <w:rsid w:val="0054441A"/>
    <w:rsid w:val="00554E9C"/>
    <w:rsid w:val="0056504A"/>
    <w:rsid w:val="00570105"/>
    <w:rsid w:val="00576A26"/>
    <w:rsid w:val="005938AA"/>
    <w:rsid w:val="005B4A45"/>
    <w:rsid w:val="005C07BF"/>
    <w:rsid w:val="005C5A32"/>
    <w:rsid w:val="005D03E8"/>
    <w:rsid w:val="005D2BB8"/>
    <w:rsid w:val="005D63A3"/>
    <w:rsid w:val="005E5EBD"/>
    <w:rsid w:val="005E7900"/>
    <w:rsid w:val="005F2102"/>
    <w:rsid w:val="00616B71"/>
    <w:rsid w:val="00632285"/>
    <w:rsid w:val="006340BE"/>
    <w:rsid w:val="00637A45"/>
    <w:rsid w:val="00663D17"/>
    <w:rsid w:val="00690190"/>
    <w:rsid w:val="0069301E"/>
    <w:rsid w:val="006D6ECE"/>
    <w:rsid w:val="006E1E3C"/>
    <w:rsid w:val="00710C7D"/>
    <w:rsid w:val="00712692"/>
    <w:rsid w:val="007219F9"/>
    <w:rsid w:val="00724019"/>
    <w:rsid w:val="00726775"/>
    <w:rsid w:val="007302ED"/>
    <w:rsid w:val="0073750B"/>
    <w:rsid w:val="00737D57"/>
    <w:rsid w:val="00761A23"/>
    <w:rsid w:val="00781C26"/>
    <w:rsid w:val="00794603"/>
    <w:rsid w:val="00795A47"/>
    <w:rsid w:val="007A0698"/>
    <w:rsid w:val="007A4549"/>
    <w:rsid w:val="007A60BC"/>
    <w:rsid w:val="007B53F9"/>
    <w:rsid w:val="007E5054"/>
    <w:rsid w:val="007F7B65"/>
    <w:rsid w:val="00846613"/>
    <w:rsid w:val="008470FA"/>
    <w:rsid w:val="00857A6D"/>
    <w:rsid w:val="00871D40"/>
    <w:rsid w:val="0089231D"/>
    <w:rsid w:val="008A4FC7"/>
    <w:rsid w:val="008A53AE"/>
    <w:rsid w:val="008B0AA7"/>
    <w:rsid w:val="008B271C"/>
    <w:rsid w:val="008B56D3"/>
    <w:rsid w:val="008C1F64"/>
    <w:rsid w:val="008D20EC"/>
    <w:rsid w:val="009077C8"/>
    <w:rsid w:val="0091397D"/>
    <w:rsid w:val="00915E55"/>
    <w:rsid w:val="00933160"/>
    <w:rsid w:val="009331B3"/>
    <w:rsid w:val="00937A32"/>
    <w:rsid w:val="0094456D"/>
    <w:rsid w:val="00950D05"/>
    <w:rsid w:val="00955D5C"/>
    <w:rsid w:val="0096219A"/>
    <w:rsid w:val="00962C7C"/>
    <w:rsid w:val="00971B2E"/>
    <w:rsid w:val="00977377"/>
    <w:rsid w:val="00991ADB"/>
    <w:rsid w:val="009A3816"/>
    <w:rsid w:val="009A4B8B"/>
    <w:rsid w:val="009A5363"/>
    <w:rsid w:val="009B240C"/>
    <w:rsid w:val="009C2AEF"/>
    <w:rsid w:val="009C5E3F"/>
    <w:rsid w:val="00A006AB"/>
    <w:rsid w:val="00A01F4A"/>
    <w:rsid w:val="00A06A83"/>
    <w:rsid w:val="00A10D62"/>
    <w:rsid w:val="00A11396"/>
    <w:rsid w:val="00A33E6E"/>
    <w:rsid w:val="00A52065"/>
    <w:rsid w:val="00A530C3"/>
    <w:rsid w:val="00A61E8D"/>
    <w:rsid w:val="00A66ACC"/>
    <w:rsid w:val="00AB36EC"/>
    <w:rsid w:val="00AD7FB1"/>
    <w:rsid w:val="00B029EB"/>
    <w:rsid w:val="00B1227A"/>
    <w:rsid w:val="00B34148"/>
    <w:rsid w:val="00B61580"/>
    <w:rsid w:val="00B66183"/>
    <w:rsid w:val="00B70339"/>
    <w:rsid w:val="00B83122"/>
    <w:rsid w:val="00BA08AB"/>
    <w:rsid w:val="00BA5B82"/>
    <w:rsid w:val="00BB37DD"/>
    <w:rsid w:val="00BC33B5"/>
    <w:rsid w:val="00BD5811"/>
    <w:rsid w:val="00BE1EE3"/>
    <w:rsid w:val="00BE5602"/>
    <w:rsid w:val="00BF1DEC"/>
    <w:rsid w:val="00BF29B5"/>
    <w:rsid w:val="00C075BC"/>
    <w:rsid w:val="00C13353"/>
    <w:rsid w:val="00C20346"/>
    <w:rsid w:val="00C355B3"/>
    <w:rsid w:val="00C459BC"/>
    <w:rsid w:val="00C54E90"/>
    <w:rsid w:val="00C60E2F"/>
    <w:rsid w:val="00C71122"/>
    <w:rsid w:val="00C7235A"/>
    <w:rsid w:val="00CA35A2"/>
    <w:rsid w:val="00CA37C2"/>
    <w:rsid w:val="00CD7F81"/>
    <w:rsid w:val="00CF6EB7"/>
    <w:rsid w:val="00D01C97"/>
    <w:rsid w:val="00D03FEB"/>
    <w:rsid w:val="00D10832"/>
    <w:rsid w:val="00D10B9A"/>
    <w:rsid w:val="00D2450E"/>
    <w:rsid w:val="00D25A5C"/>
    <w:rsid w:val="00D263BD"/>
    <w:rsid w:val="00D30AA2"/>
    <w:rsid w:val="00D355F9"/>
    <w:rsid w:val="00D40030"/>
    <w:rsid w:val="00D44CA9"/>
    <w:rsid w:val="00D64AA1"/>
    <w:rsid w:val="00D815FA"/>
    <w:rsid w:val="00D86BE6"/>
    <w:rsid w:val="00D90E3E"/>
    <w:rsid w:val="00DA4D90"/>
    <w:rsid w:val="00DA7F3E"/>
    <w:rsid w:val="00DB3DCF"/>
    <w:rsid w:val="00DB5448"/>
    <w:rsid w:val="00DC5ED1"/>
    <w:rsid w:val="00DD2198"/>
    <w:rsid w:val="00DD26AB"/>
    <w:rsid w:val="00DF7E33"/>
    <w:rsid w:val="00E027F0"/>
    <w:rsid w:val="00E11E96"/>
    <w:rsid w:val="00E26DD0"/>
    <w:rsid w:val="00E301EE"/>
    <w:rsid w:val="00E44899"/>
    <w:rsid w:val="00E50913"/>
    <w:rsid w:val="00E647E0"/>
    <w:rsid w:val="00E702C7"/>
    <w:rsid w:val="00E8357B"/>
    <w:rsid w:val="00EA5086"/>
    <w:rsid w:val="00ED2A2C"/>
    <w:rsid w:val="00ED34A1"/>
    <w:rsid w:val="00ED4CC9"/>
    <w:rsid w:val="00EE10EB"/>
    <w:rsid w:val="00EE35A0"/>
    <w:rsid w:val="00EF11AB"/>
    <w:rsid w:val="00F0406C"/>
    <w:rsid w:val="00F07B26"/>
    <w:rsid w:val="00F07B9D"/>
    <w:rsid w:val="00F109DC"/>
    <w:rsid w:val="00F27098"/>
    <w:rsid w:val="00F72924"/>
    <w:rsid w:val="00F91BD6"/>
    <w:rsid w:val="00F930C0"/>
    <w:rsid w:val="00FA2967"/>
    <w:rsid w:val="00FA482D"/>
    <w:rsid w:val="00FA7F74"/>
    <w:rsid w:val="00FB1B4B"/>
    <w:rsid w:val="00FC1C8B"/>
    <w:rsid w:val="00FC35CF"/>
    <w:rsid w:val="00FE0685"/>
    <w:rsid w:val="00FF1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7579"/>
  <w15:chartTrackingRefBased/>
  <w15:docId w15:val="{0585D91D-FED0-F142-AFF2-79C49B3B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CommentReference">
    <w:name w:val="annotation reference"/>
    <w:basedOn w:val="DefaultParagraphFont"/>
    <w:uiPriority w:val="99"/>
    <w:semiHidden/>
    <w:unhideWhenUsed/>
    <w:rsid w:val="001C55FC"/>
    <w:rPr>
      <w:sz w:val="16"/>
      <w:szCs w:val="16"/>
    </w:rPr>
  </w:style>
  <w:style w:type="paragraph" w:styleId="CommentText">
    <w:name w:val="annotation text"/>
    <w:basedOn w:val="Normal"/>
    <w:link w:val="CommentTextChar"/>
    <w:uiPriority w:val="99"/>
    <w:semiHidden/>
    <w:unhideWhenUsed/>
    <w:rsid w:val="001C55FC"/>
    <w:pPr>
      <w:spacing w:line="240" w:lineRule="auto"/>
    </w:pPr>
  </w:style>
  <w:style w:type="character" w:customStyle="1" w:styleId="CommentTextChar">
    <w:name w:val="Comment Text Char"/>
    <w:basedOn w:val="DefaultParagraphFont"/>
    <w:link w:val="CommentText"/>
    <w:uiPriority w:val="99"/>
    <w:semiHidden/>
    <w:rsid w:val="001C55FC"/>
    <w:rPr>
      <w:sz w:val="20"/>
      <w:szCs w:val="20"/>
    </w:rPr>
  </w:style>
  <w:style w:type="paragraph" w:styleId="CommentSubject">
    <w:name w:val="annotation subject"/>
    <w:basedOn w:val="CommentText"/>
    <w:next w:val="CommentText"/>
    <w:link w:val="CommentSubjectChar"/>
    <w:uiPriority w:val="99"/>
    <w:semiHidden/>
    <w:unhideWhenUsed/>
    <w:rsid w:val="001C55FC"/>
    <w:rPr>
      <w:b/>
      <w:bCs/>
    </w:rPr>
  </w:style>
  <w:style w:type="character" w:customStyle="1" w:styleId="CommentSubjectChar">
    <w:name w:val="Comment Subject Char"/>
    <w:basedOn w:val="CommentTextChar"/>
    <w:link w:val="CommentSubject"/>
    <w:uiPriority w:val="99"/>
    <w:semiHidden/>
    <w:rsid w:val="001C55FC"/>
    <w:rPr>
      <w:b/>
      <w:bCs/>
      <w:sz w:val="20"/>
      <w:szCs w:val="20"/>
    </w:rPr>
  </w:style>
  <w:style w:type="table" w:styleId="TableGrid">
    <w:name w:val="Table Grid"/>
    <w:basedOn w:val="TableNormal"/>
    <w:uiPriority w:val="39"/>
    <w:rsid w:val="004D71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400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374079">
      <w:bodyDiv w:val="1"/>
      <w:marLeft w:val="0"/>
      <w:marRight w:val="0"/>
      <w:marTop w:val="0"/>
      <w:marBottom w:val="0"/>
      <w:divBdr>
        <w:top w:val="none" w:sz="0" w:space="0" w:color="auto"/>
        <w:left w:val="none" w:sz="0" w:space="0" w:color="auto"/>
        <w:bottom w:val="none" w:sz="0" w:space="0" w:color="auto"/>
        <w:right w:val="none" w:sz="0" w:space="0" w:color="auto"/>
      </w:divBdr>
      <w:divsChild>
        <w:div w:id="1399403027">
          <w:marLeft w:val="0"/>
          <w:marRight w:val="0"/>
          <w:marTop w:val="0"/>
          <w:marBottom w:val="0"/>
          <w:divBdr>
            <w:top w:val="none" w:sz="0" w:space="0" w:color="auto"/>
            <w:left w:val="none" w:sz="0" w:space="0" w:color="auto"/>
            <w:bottom w:val="none" w:sz="0" w:space="0" w:color="auto"/>
            <w:right w:val="none" w:sz="0" w:space="0" w:color="auto"/>
          </w:divBdr>
          <w:divsChild>
            <w:div w:id="15104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4070">
      <w:bodyDiv w:val="1"/>
      <w:marLeft w:val="0"/>
      <w:marRight w:val="0"/>
      <w:marTop w:val="0"/>
      <w:marBottom w:val="0"/>
      <w:divBdr>
        <w:top w:val="none" w:sz="0" w:space="0" w:color="auto"/>
        <w:left w:val="none" w:sz="0" w:space="0" w:color="auto"/>
        <w:bottom w:val="none" w:sz="0" w:space="0" w:color="auto"/>
        <w:right w:val="none" w:sz="0" w:space="0" w:color="auto"/>
      </w:divBdr>
      <w:divsChild>
        <w:div w:id="899899842">
          <w:marLeft w:val="0"/>
          <w:marRight w:val="0"/>
          <w:marTop w:val="0"/>
          <w:marBottom w:val="0"/>
          <w:divBdr>
            <w:top w:val="none" w:sz="0" w:space="0" w:color="auto"/>
            <w:left w:val="none" w:sz="0" w:space="0" w:color="auto"/>
            <w:bottom w:val="none" w:sz="0" w:space="0" w:color="auto"/>
            <w:right w:val="none" w:sz="0" w:space="0" w:color="auto"/>
          </w:divBdr>
          <w:divsChild>
            <w:div w:id="19929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ECOSTRESS-Tutorials/ECOSTRESS-Single-Cloud-Mas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2" ma:contentTypeDescription="Create a new document." ma:contentTypeScope="" ma:versionID="9fc5a31e6ff44ab133354b4eb4a24123">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337190fdf1553194d2e347602adb6bc6"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Props1.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2.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3.xml><?xml version="1.0" encoding="utf-8"?>
<ds:datastoreItem xmlns:ds="http://schemas.openxmlformats.org/officeDocument/2006/customXml" ds:itemID="{164E5BD6-CDFE-4D5F-A1AD-D45C6F79338E}"/>
</file>

<file path=customXml/itemProps4.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8</Pages>
  <Words>789</Words>
  <Characters>4501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2024-08-02T19:40:00Z</cp:lastPrinted>
  <dcterms:created xsi:type="dcterms:W3CDTF">2024-08-02T19:40:00Z</dcterms:created>
  <dcterms:modified xsi:type="dcterms:W3CDTF">2024-08-02T19:40:00Z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ies>
</file>